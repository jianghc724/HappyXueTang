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6B212B" w:rsidRDefault="006B212B">
          <w:pPr>
            <w:rPr>
              <w:kern w:val="28"/>
            </w:rPr>
          </w:pPr>
        </w:p>
        <w:p w:rsidR="006B212B" w:rsidRDefault="00EF67C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566420"/>
                    <wp:effectExtent l="0" t="0" r="0" b="508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38A3" w:rsidRPr="000C7971" w:rsidRDefault="00F80624" w:rsidP="00802FB8">
                                <w:pPr>
                                  <w:pStyle w:val="a5"/>
                                  <w:ind w:firstLineChars="1100" w:firstLine="3960"/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lang w:eastAsia="zh-CN"/>
                                    </w:rPr>
                                    <w:alias w:val="副标题"/>
                                    <w:tag w:val="Subtitle"/>
                                    <w:id w:val="1122268177"/>
                                    <w:placeholder>
                                      <w:docPart w:val="E709B227421244239A06C1C13CD4227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38A3">
                                      <w:rPr>
                                        <w:rFonts w:ascii="宋体" w:eastAsia="宋体" w:hAnsi="宋体" w:hint="eastAsia"/>
                                        <w:lang w:eastAsia="zh-CN"/>
                                      </w:rPr>
                                      <w:t>—— 致力于提供便利的学堂助手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4YtgIAALo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" filled="f" stroked="f">
                    <v:textbox>
                      <w:txbxContent>
                        <w:p w:rsidR="000438A3" w:rsidRPr="000C7971" w:rsidRDefault="000438A3" w:rsidP="00802FB8">
                          <w:pPr>
                            <w:pStyle w:val="a6"/>
                            <w:ind w:firstLineChars="1100" w:firstLine="3960"/>
                            <w:rPr>
                              <w:rFonts w:ascii="宋体" w:eastAsia="宋体" w:hAnsi="宋体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lang w:eastAsia="zh-CN"/>
                              </w:rPr>
                              <w:alias w:val="副标题"/>
                              <w:tag w:val="Subtitle"/>
                              <w:id w:val="1122268177"/>
                              <w:placeholder>
                                <w:docPart w:val="E709B227421244239A06C1C13CD42275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宋体" w:eastAsia="宋体" w:hAnsi="宋体" w:hint="eastAsia"/>
                                  <w:lang w:eastAsia="zh-CN"/>
                                </w:rPr>
                                <w:t>—— 致力于提供便利的学堂助手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469265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6494780" cy="6757670"/>
                    <wp:effectExtent l="254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4780" cy="675767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38A3" w:rsidRDefault="000438A3">
                                <w:pPr>
                                  <w:pStyle w:val="af3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shape id="Text Box 2" o:spid="_x0000_s1027" type="#_x0000_t202" style="position:absolute;margin-left:0;margin-top:0;width:511.4pt;height:532.1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" stroked="f" strokeweight=".5pt">
                    <v:fill r:id="rId10" o:title="" recolor="t" rotate="t" type="frame"/>
                    <v:textbox inset="0,0,0,0">
                      <w:txbxContent>
                        <w:p w:rsidR="000438A3" w:rsidRDefault="000438A3">
                          <w:pPr>
                            <w:pStyle w:val="af9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38A3" w:rsidRPr="000C7971" w:rsidRDefault="00F80624">
                                <w:pPr>
                                  <w:pStyle w:val="a4"/>
                                  <w:rPr>
                                    <w:rFonts w:ascii="宋体" w:eastAsia="宋体" w:hAnsi="宋体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sz w:val="56"/>
                                    </w:rPr>
                                    <w:alias w:val="标题"/>
                                    <w:tag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38A3">
                                      <w:rPr>
                                        <w:rFonts w:ascii="宋体" w:eastAsia="宋体" w:hAnsi="宋体" w:hint="eastAsia"/>
                                        <w:sz w:val="56"/>
                                        <w:lang w:eastAsia="zh-CN"/>
                                      </w:rPr>
                                      <w:t>快乐学堂</w:t>
                                    </w:r>
                                    <w:r w:rsidR="000438A3">
                                      <w:rPr>
                                        <w:rFonts w:ascii="宋体" w:eastAsia="宋体" w:hAnsi="宋体"/>
                                        <w:sz w:val="56"/>
                                        <w:lang w:eastAsia="zh-CN"/>
                                      </w:rPr>
                                      <w:t>交付文档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shape id="Text Box 26" o:spid="_x0000_s1028" type="#_x0000_t202" style="position:absolute;margin-left:0;margin-top:0;width:457.8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CV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CWqFCV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0438A3" w:rsidRPr="000C7971" w:rsidRDefault="000438A3">
                          <w:pPr>
                            <w:pStyle w:val="a4"/>
                            <w:rPr>
                              <w:rFonts w:ascii="宋体" w:eastAsia="宋体" w:hAnsi="宋体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sz w:val="56"/>
                              </w:rPr>
                              <w:alias w:val="标题"/>
                              <w:tag w:val="Title"/>
                              <w:id w:val="324249323"/>
                              <w:placeholder>
                                <w:docPart w:val="C759160F55724182B10777B8197725D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宋体" w:eastAsia="宋体" w:hAnsi="宋体" w:hint="eastAsia"/>
                                  <w:sz w:val="56"/>
                                  <w:lang w:eastAsia="zh-CN"/>
                                </w:rPr>
                                <w:t>快乐学堂</w:t>
                              </w:r>
                              <w:r>
                                <w:rPr>
                                  <w:rFonts w:ascii="宋体" w:eastAsia="宋体" w:hAnsi="宋体"/>
                                  <w:sz w:val="56"/>
                                  <w:lang w:eastAsia="zh-CN"/>
                                </w:rPr>
                                <w:t>交付文档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rect w14:anchorId="720E81B8" id="Rectangle 9" o:spid="_x0000_s1026" style="position:absolute;left:0;text-align:left;margin-left:0;margin-top:0;width:9.75pt;height:238.55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rect w14:anchorId="5C9FFB71" id="Rectangle 8" o:spid="_x0000_s1026" style="position:absolute;left:0;text-align:left;margin-left:0;margin-top:0;width:9.75pt;height:532.1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rect w14:anchorId="637FD03B" id="Rectangle 4" o:spid="_x0000_s1026" style="position:absolute;left:0;text-align:left;margin-left:0;margin-top:0;width:520pt;height:768.85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38A3" w:rsidRDefault="000438A3" w:rsidP="00802FB8">
                                <w:pPr>
                                  <w:ind w:left="5760"/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</w:pPr>
                              </w:p>
                              <w:p w:rsidR="000438A3" w:rsidRPr="000C7971" w:rsidRDefault="000438A3" w:rsidP="00802FB8">
                                <w:pPr>
                                  <w:ind w:left="5760"/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宋体" w:eastAsia="宋体" w:hAnsi="宋体" w:hint="eastAsia"/>
                                    <w:lang w:eastAsia="zh-CN"/>
                                  </w:rPr>
                                  <w:t>曹智林</w:t>
                                </w:r>
                                <w:proofErr w:type="gramEnd"/>
                                <w:r>
                                  <w:rPr>
                                    <w:rFonts w:ascii="宋体" w:eastAsia="宋体" w:hAnsi="宋体"/>
                                    <w:lang w:eastAsia="zh-CN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hint="eastAsia"/>
                                    <w:lang w:eastAsia="zh-CN"/>
                                  </w:rPr>
                                  <w:t>刘立 江昊琛 孙安临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shape id="Text Box 24" o:spid="_x0000_s1029" type="#_x0000_t202" style="position:absolute;margin-left:0;margin-top:0;width:457.8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0438A3" w:rsidRDefault="000438A3" w:rsidP="00802FB8">
                          <w:pPr>
                            <w:ind w:left="5760"/>
                            <w:rPr>
                              <w:rFonts w:ascii="宋体" w:eastAsia="宋体" w:hAnsi="宋体"/>
                              <w:lang w:eastAsia="zh-CN"/>
                            </w:rPr>
                          </w:pPr>
                        </w:p>
                        <w:p w:rsidR="000438A3" w:rsidRPr="000C7971" w:rsidRDefault="000438A3" w:rsidP="00802FB8">
                          <w:pPr>
                            <w:ind w:left="5760"/>
                            <w:rPr>
                              <w:rFonts w:ascii="宋体" w:eastAsia="宋体" w:hAnsi="宋体" w:hint="eastAsia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曹智林</w:t>
                          </w:r>
                          <w:r>
                            <w:rPr>
                              <w:rFonts w:ascii="宋体" w:eastAsia="宋体" w:hAnsi="宋体"/>
                              <w:lang w:eastAsia="zh-CN"/>
                            </w:rPr>
                            <w:tab/>
                          </w:r>
                          <w:r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刘立 江昊琛 孙安临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E1C51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3B8EA77F2B8846BC84868DF918028D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B212B" w:rsidRDefault="00802FB8">
          <w:pPr>
            <w:pStyle w:val="a4"/>
            <w:rPr>
              <w:lang w:eastAsia="zh-CN"/>
            </w:rPr>
          </w:pPr>
          <w:r>
            <w:rPr>
              <w:rFonts w:hint="eastAsia"/>
              <w:lang w:eastAsia="zh-CN"/>
            </w:rPr>
            <w:t>快乐学堂交付文档</w:t>
          </w:r>
        </w:p>
      </w:sdtContent>
    </w:sdt>
    <w:p w:rsidR="006B212B" w:rsidRDefault="00EF67C7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5839460</wp:posOffset>
                </wp:positionV>
                <wp:extent cx="1980565" cy="3028315"/>
                <wp:effectExtent l="0" t="0" r="635" b="635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0565" cy="30283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F1F659A" id="Rectangle 18" o:spid="_x0000_s1026" style="position:absolute;left:0;text-align:left;margin-left:350.9pt;margin-top:459.8pt;width:155.95pt;height:23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" fillcolor="#d1282e [3215]" stroked="f"/>
            </w:pict>
          </mc:Fallback>
        </mc:AlternateContent>
      </w:r>
      <w:sdt>
        <w:sdtPr>
          <w:rPr>
            <w:b/>
          </w:rPr>
          <w:id w:val="1161806749"/>
          <w:placeholder>
            <w:docPart w:val="1A7EF821A8A4419AB064B382B4AABE8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>
          <w:rPr>
            <w:b w:val="0"/>
          </w:rPr>
        </w:sdtEndPr>
        <w:sdtContent>
          <w:r w:rsidR="00802FB8">
            <w:rPr>
              <w:rFonts w:hint="eastAsia"/>
              <w:b/>
              <w:lang w:eastAsia="zh-CN"/>
            </w:rPr>
            <w:t>——</w:t>
          </w:r>
          <w:r w:rsidR="00802FB8">
            <w:rPr>
              <w:rFonts w:hint="eastAsia"/>
              <w:b/>
              <w:lang w:eastAsia="zh-CN"/>
            </w:rPr>
            <w:t xml:space="preserve"> </w:t>
          </w:r>
          <w:r w:rsidR="00802FB8">
            <w:rPr>
              <w:rFonts w:hint="eastAsia"/>
              <w:b/>
              <w:lang w:eastAsia="zh-CN"/>
            </w:rPr>
            <w:t>致力于提供便利的学堂助手</w:t>
          </w:r>
        </w:sdtContent>
      </w:sdt>
      <w:r w:rsidR="000E1C51">
        <w:rPr>
          <w:lang w:eastAsia="zh-CN"/>
        </w:rPr>
        <w:t xml:space="preserve"> </w:t>
      </w:r>
      <w:r>
        <w:rPr>
          <w:noProof/>
          <w:lang w:eastAsia="zh-CN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5141595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453390</wp:posOffset>
                    </wp:positionV>
                  </mc:Fallback>
                </mc:AlternateContent>
                <wp:extent cx="1980565" cy="9783445"/>
                <wp:effectExtent l="0" t="0" r="1905" b="3175"/>
                <wp:wrapSquare wrapText="bothSides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0565" cy="9783445"/>
                          <a:chOff x="0" y="0"/>
                          <a:chExt cx="20485" cy="91212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"/>
                            <a:ext cx="20485" cy="28232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" cy="6297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2157"/>
                            <a:ext cx="16046" cy="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38A3" w:rsidRDefault="000438A3">
                              <w:pPr>
                                <w:pStyle w:val="a5"/>
                                <w:rPr>
                                  <w:color w:val="C8C8B1" w:themeColor="background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C8C8B1" w:themeColor="background2"/>
                                  <w:lang w:eastAsia="zh-CN"/>
                                </w:rPr>
                                <w:t>文档提要</w:t>
                              </w:r>
                            </w:p>
                            <w:p w:rsidR="000438A3" w:rsidRDefault="000438A3" w:rsidP="004A11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</w:rPr>
                                <w:t>产品交付</w:t>
                              </w:r>
                            </w:p>
                            <w:p w:rsidR="000438A3" w:rsidRDefault="000438A3" w:rsidP="004A11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</w:rPr>
                                <w:t>产品目标</w:t>
                              </w:r>
                            </w:p>
                            <w:p w:rsidR="000438A3" w:rsidRDefault="000438A3" w:rsidP="004A11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</w:rPr>
                                <w:t>开发组织管理</w:t>
                              </w:r>
                            </w:p>
                            <w:p w:rsidR="000438A3" w:rsidRDefault="000438A3" w:rsidP="004A11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</w:rPr>
                                <w:t>系统设计</w:t>
                              </w:r>
                            </w:p>
                            <w:p w:rsidR="000438A3" w:rsidRDefault="000438A3" w:rsidP="004A11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</w:rPr>
                                <w:t>重点难点及解决</w:t>
                              </w:r>
                            </w:p>
                            <w:p w:rsidR="000438A3" w:rsidRDefault="000438A3" w:rsidP="004A11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</w:rPr>
                                <w:t>测试总结</w:t>
                              </w:r>
                            </w:p>
                            <w:p w:rsidR="000438A3" w:rsidRPr="004A1136" w:rsidRDefault="000438A3" w:rsidP="004A11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eastAsia="zh-CN"/>
                                </w:rPr>
                                <w:t>系统部署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7" o:spid="_x0000_s1030" style="position:absolute;margin-left:0;margin-top:0;width:155.95pt;height:770.35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">
                <v:rect id="Rectangle 18" o:spid="_x0000_s1031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" fillcolor="#1f497d" stroked="f"/>
                <v:rect id="Rectangle 17" o:spid="_x0000_s1032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" filled="f" fillcolor="white [3212]" stroked="f">
                  <v:textbox>
                    <w:txbxContent>
                      <w:p w:rsidR="000438A3" w:rsidRDefault="000438A3">
                        <w:pPr>
                          <w:pStyle w:val="a6"/>
                          <w:rPr>
                            <w:color w:val="C8C8B1" w:themeColor="background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C8C8B1" w:themeColor="background2"/>
                            <w:lang w:eastAsia="zh-CN"/>
                          </w:rPr>
                          <w:t>文档提要</w:t>
                        </w:r>
                      </w:p>
                      <w:p w:rsidR="000438A3" w:rsidRDefault="000438A3" w:rsidP="004A1136">
                        <w:pPr>
                          <w:pStyle w:val="ac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产品交付</w:t>
                        </w:r>
                      </w:p>
                      <w:p w:rsidR="000438A3" w:rsidRDefault="000438A3" w:rsidP="004A1136">
                        <w:pPr>
                          <w:pStyle w:val="ac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产品目标</w:t>
                        </w:r>
                      </w:p>
                      <w:p w:rsidR="000438A3" w:rsidRDefault="000438A3" w:rsidP="004A1136">
                        <w:pPr>
                          <w:pStyle w:val="ac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开发组织管理</w:t>
                        </w:r>
                      </w:p>
                      <w:p w:rsidR="000438A3" w:rsidRDefault="000438A3" w:rsidP="004A1136">
                        <w:pPr>
                          <w:pStyle w:val="ac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系统设计</w:t>
                        </w:r>
                      </w:p>
                      <w:p w:rsidR="000438A3" w:rsidRDefault="000438A3" w:rsidP="004A1136">
                        <w:pPr>
                          <w:pStyle w:val="ac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重点难点及解决</w:t>
                        </w:r>
                      </w:p>
                      <w:p w:rsidR="000438A3" w:rsidRDefault="000438A3" w:rsidP="004A1136">
                        <w:pPr>
                          <w:pStyle w:val="ac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测试总结</w:t>
                        </w:r>
                      </w:p>
                      <w:p w:rsidR="000438A3" w:rsidRPr="004A1136" w:rsidRDefault="000438A3" w:rsidP="004A1136">
                        <w:pPr>
                          <w:pStyle w:val="ac"/>
                          <w:numPr>
                            <w:ilvl w:val="0"/>
                            <w:numId w:val="1"/>
                          </w:num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系统部署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6B212B" w:rsidRDefault="00D06254" w:rsidP="00B4244C">
      <w:pPr>
        <w:pStyle w:val="ab"/>
        <w:rPr>
          <w:lang w:eastAsia="zh-CN"/>
        </w:rPr>
      </w:pPr>
      <w:r>
        <w:rPr>
          <w:rFonts w:hint="eastAsia"/>
          <w:lang w:eastAsia="zh-CN"/>
        </w:rPr>
        <w:t>产品交付情况</w:t>
      </w:r>
    </w:p>
    <w:p w:rsidR="00D06254" w:rsidRPr="00D06254" w:rsidRDefault="00D06254" w:rsidP="00D06254">
      <w:pPr>
        <w:rPr>
          <w:lang w:eastAsia="zh-CN"/>
        </w:rPr>
      </w:pPr>
    </w:p>
    <w:p w:rsidR="00802FB8" w:rsidRDefault="004A1136" w:rsidP="00B4244C">
      <w:pPr>
        <w:pStyle w:val="1"/>
        <w:rPr>
          <w:lang w:eastAsia="zh-CN"/>
        </w:rPr>
      </w:pPr>
      <w:r>
        <w:rPr>
          <w:rFonts w:hint="eastAsia"/>
          <w:lang w:eastAsia="zh-CN"/>
        </w:rPr>
        <w:t>产品二维码：</w:t>
      </w:r>
    </w:p>
    <w:p w:rsidR="00802FB8" w:rsidRDefault="00802FB8">
      <w:pPr>
        <w:rPr>
          <w:lang w:eastAsia="zh-CN"/>
        </w:rPr>
      </w:pPr>
    </w:p>
    <w:p w:rsidR="00802FB8" w:rsidRDefault="000A476D">
      <w:r>
        <w:rPr>
          <w:noProof/>
          <w:lang w:eastAsia="zh-CN"/>
        </w:rPr>
        <w:drawing>
          <wp:inline distT="0" distB="0" distL="0" distR="0" wp14:anchorId="3F9824B2" wp14:editId="710C73B1">
            <wp:extent cx="2228850" cy="2228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B8" w:rsidRDefault="00802FB8"/>
    <w:p w:rsidR="00B4244C" w:rsidRDefault="004A1136">
      <w:pPr>
        <w:rPr>
          <w:rStyle w:val="1Char"/>
          <w:lang w:eastAsia="zh-CN"/>
        </w:rPr>
      </w:pPr>
      <w:r w:rsidRPr="00B4244C">
        <w:rPr>
          <w:rStyle w:val="1Char"/>
          <w:lang w:eastAsia="zh-CN"/>
        </w:rPr>
        <w:t>服务器</w:t>
      </w:r>
      <w:r w:rsidRPr="00B4244C">
        <w:rPr>
          <w:rStyle w:val="1Char"/>
          <w:lang w:eastAsia="zh-CN"/>
        </w:rPr>
        <w:t>ip</w:t>
      </w:r>
      <w:r w:rsidRPr="00B4244C">
        <w:rPr>
          <w:rStyle w:val="1Char"/>
          <w:lang w:eastAsia="zh-CN"/>
        </w:rPr>
        <w:t>：</w:t>
      </w:r>
    </w:p>
    <w:p w:rsidR="00AF4B29" w:rsidRDefault="000A476D">
      <w:pPr>
        <w:rPr>
          <w:lang w:eastAsia="zh-CN"/>
        </w:rPr>
      </w:pPr>
      <w:r>
        <w:rPr>
          <w:rFonts w:hint="eastAsia"/>
          <w:lang w:eastAsia="zh-CN"/>
        </w:rPr>
        <w:t>123.47.59.249</w:t>
      </w:r>
    </w:p>
    <w:p w:rsidR="00AF4B29" w:rsidRDefault="00AF4B29"/>
    <w:p w:rsidR="00802FB8" w:rsidRDefault="00AF4B29">
      <w:pPr>
        <w:rPr>
          <w:lang w:eastAsia="zh-CN"/>
        </w:rPr>
      </w:pPr>
      <w:r w:rsidRPr="00B4244C">
        <w:rPr>
          <w:rStyle w:val="1Char"/>
          <w:rFonts w:hint="eastAsia"/>
        </w:rPr>
        <w:t>Github</w:t>
      </w:r>
      <w:r w:rsidRPr="00B4244C">
        <w:rPr>
          <w:rStyle w:val="1Char"/>
          <w:rFonts w:hint="eastAsia"/>
        </w:rPr>
        <w:t>版本库地址：</w:t>
      </w:r>
      <w:hyperlink r:id="rId12" w:history="1">
        <w:r w:rsidRPr="00AF4B29">
          <w:rPr>
            <w:rStyle w:val="af5"/>
            <w:lang w:eastAsia="zh-CN"/>
          </w:rPr>
          <w:t>https://github.com/jianghc724/HappyXueTang</w:t>
        </w:r>
      </w:hyperlink>
    </w:p>
    <w:p w:rsidR="00802FB8" w:rsidRDefault="00802FB8"/>
    <w:p w:rsidR="00802FB8" w:rsidRDefault="00802FB8"/>
    <w:p w:rsidR="00802FB8" w:rsidRDefault="00802FB8"/>
    <w:p w:rsidR="00802FB8" w:rsidRDefault="00802FB8"/>
    <w:p w:rsidR="00802FB8" w:rsidRDefault="00802FB8"/>
    <w:p w:rsidR="00802FB8" w:rsidRDefault="00802FB8"/>
    <w:p w:rsidR="00802FB8" w:rsidRDefault="00D06254" w:rsidP="00B4244C">
      <w:pPr>
        <w:pStyle w:val="ab"/>
        <w:rPr>
          <w:lang w:eastAsia="zh-CN"/>
        </w:rPr>
      </w:pPr>
      <w:r>
        <w:rPr>
          <w:rFonts w:hint="eastAsia"/>
          <w:lang w:eastAsia="zh-CN"/>
        </w:rPr>
        <w:t>产品目标：</w:t>
      </w:r>
    </w:p>
    <w:p w:rsidR="00D06254" w:rsidRDefault="00D06254" w:rsidP="00D06254">
      <w:pPr>
        <w:rPr>
          <w:lang w:eastAsia="zh-CN"/>
        </w:rPr>
      </w:pPr>
    </w:p>
    <w:p w:rsidR="00B4244C" w:rsidRDefault="00B4244C" w:rsidP="00B4244C">
      <w:pPr>
        <w:pStyle w:val="1"/>
        <w:rPr>
          <w:lang w:eastAsia="zh-CN"/>
        </w:rPr>
      </w:pPr>
      <w:r w:rsidRPr="00B4244C">
        <w:rPr>
          <w:rFonts w:hint="eastAsia"/>
          <w:lang w:eastAsia="zh-CN"/>
        </w:rPr>
        <w:t>系统功能：</w:t>
      </w:r>
    </w:p>
    <w:p w:rsidR="00B4244C" w:rsidRDefault="00B4244C" w:rsidP="00D06254">
      <w:pPr>
        <w:pStyle w:val="a9"/>
        <w:rPr>
          <w:lang w:eastAsia="zh-CN"/>
        </w:rPr>
      </w:pPr>
      <w:r w:rsidRPr="00B4244C">
        <w:rPr>
          <w:rFonts w:hint="eastAsia"/>
          <w:lang w:eastAsia="zh-CN"/>
        </w:rPr>
        <w:cr/>
      </w:r>
      <w:r w:rsidRPr="00B4244C">
        <w:rPr>
          <w:rFonts w:hint="eastAsia"/>
          <w:lang w:eastAsia="zh-CN"/>
        </w:rPr>
        <w:t>产品专注于学生用户</w:t>
      </w:r>
      <w:r w:rsidR="005318A8">
        <w:rPr>
          <w:rFonts w:hint="eastAsia"/>
          <w:lang w:eastAsia="zh-CN"/>
        </w:rPr>
        <w:t>所需求的</w:t>
      </w:r>
      <w:r w:rsidRPr="00B4244C">
        <w:rPr>
          <w:rFonts w:hint="eastAsia"/>
          <w:lang w:eastAsia="zh-CN"/>
        </w:rPr>
        <w:t>功能，</w:t>
      </w:r>
      <w:r w:rsidR="005318A8">
        <w:rPr>
          <w:rFonts w:hint="eastAsia"/>
          <w:lang w:eastAsia="zh-CN"/>
        </w:rPr>
        <w:t>该</w:t>
      </w:r>
      <w:r w:rsidRPr="00B4244C">
        <w:rPr>
          <w:rFonts w:hint="eastAsia"/>
          <w:lang w:eastAsia="zh-CN"/>
        </w:rPr>
        <w:t>系统支持功能的详细情况如下：</w:t>
      </w:r>
      <w:r>
        <w:rPr>
          <w:rFonts w:hint="eastAsia"/>
          <w:lang w:eastAsia="zh-CN"/>
        </w:rPr>
        <w:cr/>
      </w:r>
    </w:p>
    <w:p w:rsidR="00B4244C" w:rsidRDefault="00B4244C" w:rsidP="00D06254">
      <w:pPr>
        <w:pStyle w:val="a9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1.</w:t>
      </w:r>
      <w:r w:rsidRPr="00B4244C">
        <w:rPr>
          <w:rFonts w:hint="eastAsia"/>
          <w:lang w:eastAsia="zh-CN"/>
        </w:rPr>
        <w:t>课程表展示：通过</w:t>
      </w:r>
      <w:r w:rsidR="005318A8">
        <w:rPr>
          <w:rFonts w:hint="eastAsia"/>
          <w:lang w:eastAsia="zh-CN"/>
        </w:rPr>
        <w:t>课程表展示用户所选课程，可选择周次、星期</w:t>
      </w:r>
      <w:r w:rsidRPr="00B4244C">
        <w:rPr>
          <w:rFonts w:hint="eastAsia"/>
          <w:lang w:eastAsia="zh-CN"/>
        </w:rPr>
        <w:t>来查看当天课程。点击课程可以进入课程详情。</w:t>
      </w:r>
      <w:r>
        <w:rPr>
          <w:rFonts w:hint="eastAsia"/>
          <w:lang w:eastAsia="zh-CN"/>
        </w:rPr>
        <w:cr/>
      </w:r>
    </w:p>
    <w:p w:rsidR="00B4244C" w:rsidRDefault="00B4244C" w:rsidP="00D06254">
      <w:pPr>
        <w:pStyle w:val="a9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2.</w:t>
      </w:r>
      <w:r w:rsidRPr="00B4244C">
        <w:rPr>
          <w:rFonts w:hint="eastAsia"/>
          <w:lang w:eastAsia="zh-CN"/>
        </w:rPr>
        <w:t>课程详情展示：展示课程评分、课程公告、作业的课程信息。可由课程详情页面进入课程评价页面。</w:t>
      </w:r>
      <w:r>
        <w:rPr>
          <w:rFonts w:hint="eastAsia"/>
          <w:lang w:eastAsia="zh-CN"/>
        </w:rPr>
        <w:cr/>
      </w:r>
    </w:p>
    <w:p w:rsidR="00B4244C" w:rsidRDefault="00B4244C" w:rsidP="00D06254">
      <w:pPr>
        <w:pStyle w:val="a9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3.</w:t>
      </w:r>
      <w:r w:rsidRPr="00B4244C">
        <w:rPr>
          <w:rFonts w:hint="eastAsia"/>
          <w:lang w:eastAsia="zh-CN"/>
        </w:rPr>
        <w:t>课程</w:t>
      </w:r>
      <w:r w:rsidRPr="00B4244C">
        <w:rPr>
          <w:rFonts w:hint="eastAsia"/>
          <w:lang w:eastAsia="zh-CN"/>
        </w:rPr>
        <w:t>DDL</w:t>
      </w:r>
      <w:r w:rsidRPr="00B4244C">
        <w:rPr>
          <w:rFonts w:hint="eastAsia"/>
          <w:lang w:eastAsia="zh-CN"/>
        </w:rPr>
        <w:t>展示：页面展示未交的未过期作业，并用进度</w:t>
      </w:r>
      <w:proofErr w:type="gramStart"/>
      <w:r w:rsidRPr="00B4244C">
        <w:rPr>
          <w:rFonts w:hint="eastAsia"/>
          <w:lang w:eastAsia="zh-CN"/>
        </w:rPr>
        <w:t>条显示</w:t>
      </w:r>
      <w:proofErr w:type="gramEnd"/>
      <w:r w:rsidRPr="00B4244C">
        <w:rPr>
          <w:rFonts w:hint="eastAsia"/>
          <w:lang w:eastAsia="zh-CN"/>
        </w:rPr>
        <w:t>剩余时间。</w:t>
      </w:r>
      <w:r>
        <w:rPr>
          <w:rFonts w:hint="eastAsia"/>
          <w:lang w:eastAsia="zh-CN"/>
        </w:rPr>
        <w:cr/>
      </w:r>
    </w:p>
    <w:p w:rsidR="00B4244C" w:rsidRDefault="00B4244C" w:rsidP="00D06254">
      <w:pPr>
        <w:pStyle w:val="a9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4.</w:t>
      </w:r>
      <w:r w:rsidRPr="00B4244C">
        <w:rPr>
          <w:rFonts w:hint="eastAsia"/>
          <w:lang w:eastAsia="zh-CN"/>
        </w:rPr>
        <w:t>课程评价：用户可对已选课程进行评价，包括评分与文字评价。这部分数据将展示</w:t>
      </w:r>
      <w:proofErr w:type="gramStart"/>
      <w:r w:rsidRPr="00B4244C">
        <w:rPr>
          <w:rFonts w:hint="eastAsia"/>
          <w:lang w:eastAsia="zh-CN"/>
        </w:rPr>
        <w:t>在搜课之后</w:t>
      </w:r>
      <w:proofErr w:type="gramEnd"/>
      <w:r w:rsidRPr="00B4244C">
        <w:rPr>
          <w:rFonts w:hint="eastAsia"/>
          <w:lang w:eastAsia="zh-CN"/>
        </w:rPr>
        <w:t>的课程结果中，</w:t>
      </w:r>
      <w:proofErr w:type="gramStart"/>
      <w:r w:rsidRPr="00B4244C">
        <w:rPr>
          <w:rFonts w:hint="eastAsia"/>
          <w:lang w:eastAsia="zh-CN"/>
        </w:rPr>
        <w:t>为搜课</w:t>
      </w:r>
      <w:proofErr w:type="gramEnd"/>
      <w:r w:rsidRPr="00B4244C">
        <w:rPr>
          <w:rFonts w:hint="eastAsia"/>
          <w:lang w:eastAsia="zh-CN"/>
        </w:rPr>
        <w:t>的用户提供参考信息。</w:t>
      </w:r>
      <w:r>
        <w:rPr>
          <w:rFonts w:hint="eastAsia"/>
          <w:lang w:eastAsia="zh-CN"/>
        </w:rPr>
        <w:cr/>
      </w:r>
    </w:p>
    <w:p w:rsidR="00B4244C" w:rsidRDefault="00B4244C" w:rsidP="00D06254">
      <w:pPr>
        <w:pStyle w:val="a9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5.</w:t>
      </w:r>
      <w:r w:rsidRPr="00B4244C">
        <w:rPr>
          <w:rFonts w:hint="eastAsia"/>
          <w:lang w:eastAsia="zh-CN"/>
        </w:rPr>
        <w:t>课上弹幕：用户向公众号发送弹幕消息，弹</w:t>
      </w:r>
      <w:proofErr w:type="gramStart"/>
      <w:r w:rsidRPr="00B4244C">
        <w:rPr>
          <w:rFonts w:hint="eastAsia"/>
          <w:lang w:eastAsia="zh-CN"/>
        </w:rPr>
        <w:t>幕内容</w:t>
      </w:r>
      <w:proofErr w:type="gramEnd"/>
      <w:r w:rsidRPr="00B4244C">
        <w:rPr>
          <w:rFonts w:hint="eastAsia"/>
          <w:lang w:eastAsia="zh-CN"/>
        </w:rPr>
        <w:t>可显示在相应的弹</w:t>
      </w:r>
      <w:proofErr w:type="gramStart"/>
      <w:r w:rsidRPr="00B4244C">
        <w:rPr>
          <w:rFonts w:hint="eastAsia"/>
          <w:lang w:eastAsia="zh-CN"/>
        </w:rPr>
        <w:t>幕展示</w:t>
      </w:r>
      <w:proofErr w:type="gramEnd"/>
      <w:r w:rsidRPr="00B4244C">
        <w:rPr>
          <w:rFonts w:hint="eastAsia"/>
          <w:lang w:eastAsia="zh-CN"/>
        </w:rPr>
        <w:t>页面。</w:t>
      </w:r>
    </w:p>
    <w:p w:rsidR="00B4244C" w:rsidRDefault="00B4244C" w:rsidP="00D06254">
      <w:pPr>
        <w:pStyle w:val="a9"/>
        <w:rPr>
          <w:lang w:eastAsia="zh-CN"/>
        </w:rPr>
      </w:pPr>
      <w:r>
        <w:rPr>
          <w:rFonts w:hint="eastAsia"/>
          <w:lang w:eastAsia="zh-CN"/>
        </w:rPr>
        <w:cr/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6.</w:t>
      </w:r>
      <w:r w:rsidRPr="00B4244C">
        <w:rPr>
          <w:rFonts w:hint="eastAsia"/>
          <w:lang w:eastAsia="zh-CN"/>
        </w:rPr>
        <w:t>课程搜索：用户可通过关键字搜索目标课程查看评分。</w:t>
      </w:r>
      <w:r>
        <w:rPr>
          <w:rFonts w:hint="eastAsia"/>
          <w:lang w:eastAsia="zh-CN"/>
        </w:rPr>
        <w:cr/>
      </w:r>
    </w:p>
    <w:p w:rsidR="00B4244C" w:rsidRDefault="00B4244C" w:rsidP="00D06254">
      <w:pPr>
        <w:pStyle w:val="a9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7.</w:t>
      </w:r>
      <w:r w:rsidRPr="00B4244C">
        <w:rPr>
          <w:rFonts w:hint="eastAsia"/>
          <w:lang w:eastAsia="zh-CN"/>
        </w:rPr>
        <w:t>自习室使用与预约：提供自习室实时使用信息，并与学校的文图自习室、校内研讨间的预约平台练级，用户可在公众号内进行预约。</w:t>
      </w:r>
      <w:r>
        <w:rPr>
          <w:rFonts w:hint="eastAsia"/>
          <w:lang w:eastAsia="zh-CN"/>
        </w:rPr>
        <w:cr/>
      </w:r>
    </w:p>
    <w:p w:rsidR="00B4244C" w:rsidRDefault="00B4244C" w:rsidP="00D06254">
      <w:pPr>
        <w:pStyle w:val="a9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8.</w:t>
      </w:r>
      <w:r w:rsidRPr="00B4244C">
        <w:rPr>
          <w:rFonts w:hint="eastAsia"/>
          <w:lang w:eastAsia="zh-CN"/>
        </w:rPr>
        <w:t>新动态提示：按时发消息提醒用户当前未读公告数目与待交作业数目。</w:t>
      </w:r>
      <w:r>
        <w:rPr>
          <w:rFonts w:hint="eastAsia"/>
          <w:lang w:eastAsia="zh-CN"/>
        </w:rPr>
        <w:cr/>
      </w:r>
    </w:p>
    <w:p w:rsidR="00B4244C" w:rsidRDefault="00B4244C" w:rsidP="00D06254">
      <w:pPr>
        <w:pStyle w:val="a9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9.</w:t>
      </w:r>
      <w:r w:rsidRPr="00B4244C">
        <w:rPr>
          <w:rFonts w:hint="eastAsia"/>
          <w:lang w:eastAsia="zh-CN"/>
        </w:rPr>
        <w:t>用户绑定</w:t>
      </w:r>
      <w:r w:rsidRPr="00B4244C">
        <w:rPr>
          <w:rFonts w:hint="eastAsia"/>
          <w:lang w:eastAsia="zh-CN"/>
        </w:rPr>
        <w:t>/</w:t>
      </w:r>
      <w:r w:rsidRPr="00B4244C">
        <w:rPr>
          <w:rFonts w:hint="eastAsia"/>
          <w:lang w:eastAsia="zh-CN"/>
        </w:rPr>
        <w:t>解绑：用户可绑定校园账号，公众</w:t>
      </w:r>
      <w:proofErr w:type="gramStart"/>
      <w:r w:rsidRPr="00B4244C">
        <w:rPr>
          <w:rFonts w:hint="eastAsia"/>
          <w:lang w:eastAsia="zh-CN"/>
        </w:rPr>
        <w:t>号其他</w:t>
      </w:r>
      <w:proofErr w:type="gramEnd"/>
      <w:r w:rsidRPr="00B4244C">
        <w:rPr>
          <w:rFonts w:hint="eastAsia"/>
          <w:lang w:eastAsia="zh-CN"/>
        </w:rPr>
        <w:t>功能需要绑定校园账号之后才能使用。</w:t>
      </w:r>
      <w:r w:rsidRPr="00B4244C">
        <w:rPr>
          <w:rFonts w:hint="eastAsia"/>
          <w:lang w:eastAsia="zh-CN"/>
        </w:rPr>
        <w:cr/>
      </w:r>
    </w:p>
    <w:p w:rsidR="00B4244C" w:rsidRDefault="00B4244C" w:rsidP="00D06254">
      <w:pPr>
        <w:pStyle w:val="a9"/>
        <w:rPr>
          <w:lang w:eastAsia="zh-CN"/>
        </w:rPr>
      </w:pPr>
    </w:p>
    <w:p w:rsidR="00B4244C" w:rsidRDefault="00B4244C" w:rsidP="00D06254">
      <w:pPr>
        <w:pStyle w:val="a9"/>
        <w:rPr>
          <w:lang w:eastAsia="zh-CN"/>
        </w:rPr>
      </w:pPr>
    </w:p>
    <w:p w:rsidR="00B4244C" w:rsidRDefault="00B4244C" w:rsidP="00D06254">
      <w:pPr>
        <w:pStyle w:val="a9"/>
        <w:rPr>
          <w:lang w:eastAsia="zh-CN"/>
        </w:rPr>
      </w:pPr>
    </w:p>
    <w:p w:rsidR="00B4244C" w:rsidRDefault="00B4244C" w:rsidP="00D06254">
      <w:pPr>
        <w:pStyle w:val="a9"/>
        <w:rPr>
          <w:lang w:eastAsia="zh-CN"/>
        </w:rPr>
      </w:pPr>
    </w:p>
    <w:p w:rsidR="00B4244C" w:rsidRDefault="00B4244C" w:rsidP="00D06254">
      <w:pPr>
        <w:pStyle w:val="a9"/>
        <w:rPr>
          <w:lang w:eastAsia="zh-CN"/>
        </w:rPr>
      </w:pPr>
    </w:p>
    <w:p w:rsidR="00B4244C" w:rsidRDefault="00B4244C" w:rsidP="00D06254">
      <w:pPr>
        <w:pStyle w:val="a9"/>
        <w:rPr>
          <w:lang w:eastAsia="zh-CN"/>
        </w:rPr>
      </w:pPr>
    </w:p>
    <w:p w:rsidR="00802FB8" w:rsidRDefault="00B4244C" w:rsidP="00B4244C">
      <w:pPr>
        <w:pStyle w:val="1"/>
        <w:rPr>
          <w:lang w:eastAsia="zh-CN"/>
        </w:rPr>
      </w:pPr>
      <w:r w:rsidRPr="00B4244C">
        <w:rPr>
          <w:rFonts w:hint="eastAsia"/>
          <w:lang w:eastAsia="zh-CN"/>
        </w:rPr>
        <w:t>性能</w:t>
      </w:r>
      <w:r>
        <w:rPr>
          <w:rFonts w:hint="eastAsia"/>
          <w:lang w:eastAsia="zh-CN"/>
        </w:rPr>
        <w:t>及用户体验</w:t>
      </w:r>
      <w:r w:rsidRPr="00B4244C">
        <w:rPr>
          <w:rFonts w:hint="eastAsia"/>
          <w:lang w:eastAsia="zh-CN"/>
        </w:rPr>
        <w:t>要求：</w:t>
      </w:r>
    </w:p>
    <w:p w:rsidR="00B4244C" w:rsidRDefault="00B4244C" w:rsidP="00B4244C">
      <w:pPr>
        <w:rPr>
          <w:lang w:eastAsia="zh-CN"/>
        </w:rPr>
      </w:pPr>
    </w:p>
    <w:p w:rsidR="00B4244C" w:rsidRDefault="00B4244C" w:rsidP="00B4244C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rFonts w:hint="eastAsia"/>
          <w:lang w:eastAsia="zh-CN"/>
        </w:rPr>
        <w:t>主观要求：</w:t>
      </w:r>
    </w:p>
    <w:p w:rsidR="005318A8" w:rsidRDefault="00B4244C" w:rsidP="005318A8">
      <w:pPr>
        <w:ind w:left="1440"/>
        <w:rPr>
          <w:lang w:eastAsia="zh-CN"/>
        </w:rPr>
      </w:pPr>
      <w:r>
        <w:rPr>
          <w:rFonts w:hint="eastAsia"/>
          <w:lang w:eastAsia="zh-CN"/>
        </w:rPr>
        <w:t>用户在使用“快乐学堂”公众号的时候，应当不能感觉到明显的</w:t>
      </w:r>
      <w:r w:rsidR="005318A8">
        <w:rPr>
          <w:rFonts w:hint="eastAsia"/>
          <w:lang w:eastAsia="zh-CN"/>
        </w:rPr>
        <w:t>卡顿</w:t>
      </w:r>
      <w:r>
        <w:rPr>
          <w:rFonts w:hint="eastAsia"/>
          <w:lang w:eastAsia="zh-CN"/>
        </w:rPr>
        <w:t>和</w:t>
      </w:r>
      <w:r w:rsidR="005318A8">
        <w:rPr>
          <w:rFonts w:hint="eastAsia"/>
          <w:lang w:eastAsia="zh-CN"/>
        </w:rPr>
        <w:t>较长</w:t>
      </w:r>
      <w:r>
        <w:rPr>
          <w:rFonts w:hint="eastAsia"/>
          <w:lang w:eastAsia="zh-CN"/>
        </w:rPr>
        <w:t>等待时间，要求相应速度不能慢于旧版网络学堂，同时远远快于新版网络学堂。</w:t>
      </w:r>
    </w:p>
    <w:p w:rsidR="005318A8" w:rsidRDefault="00B4244C" w:rsidP="005318A8">
      <w:pPr>
        <w:ind w:left="1440"/>
        <w:rPr>
          <w:lang w:eastAsia="zh-CN"/>
        </w:rPr>
      </w:pPr>
      <w:r>
        <w:rPr>
          <w:rFonts w:hint="eastAsia"/>
          <w:lang w:eastAsia="zh-CN"/>
        </w:rPr>
        <w:t>用户在选择公众</w:t>
      </w:r>
      <w:proofErr w:type="gramStart"/>
      <w:r>
        <w:rPr>
          <w:rFonts w:hint="eastAsia"/>
          <w:lang w:eastAsia="zh-CN"/>
        </w:rPr>
        <w:t>号提供</w:t>
      </w:r>
      <w:proofErr w:type="gramEnd"/>
      <w:r>
        <w:rPr>
          <w:rFonts w:hint="eastAsia"/>
          <w:lang w:eastAsia="zh-CN"/>
        </w:rPr>
        <w:t>的功能时，应该得到足够的</w:t>
      </w:r>
      <w:r w:rsidR="005318A8">
        <w:rPr>
          <w:rFonts w:hint="eastAsia"/>
          <w:lang w:eastAsia="zh-CN"/>
        </w:rPr>
        <w:t>新手</w:t>
      </w:r>
      <w:r>
        <w:rPr>
          <w:rFonts w:hint="eastAsia"/>
          <w:lang w:eastAsia="zh-CN"/>
        </w:rPr>
        <w:t>指导而不至于困惑，同时菜单分类清晰，</w:t>
      </w:r>
      <w:r w:rsidR="005318A8">
        <w:rPr>
          <w:rFonts w:hint="eastAsia"/>
          <w:lang w:eastAsia="zh-CN"/>
        </w:rPr>
        <w:t>便于</w:t>
      </w:r>
      <w:r>
        <w:rPr>
          <w:rFonts w:hint="eastAsia"/>
          <w:lang w:eastAsia="zh-CN"/>
        </w:rPr>
        <w:t>用户查找自己想要使用的功能。</w:t>
      </w:r>
    </w:p>
    <w:p w:rsidR="00B4244C" w:rsidRDefault="00B4244C" w:rsidP="005318A8">
      <w:pPr>
        <w:ind w:left="1440"/>
        <w:rPr>
          <w:lang w:eastAsia="zh-CN"/>
        </w:rPr>
      </w:pPr>
      <w:r>
        <w:rPr>
          <w:rFonts w:hint="eastAsia"/>
          <w:lang w:eastAsia="zh-CN"/>
        </w:rPr>
        <w:t>服务器应当保护用户的校园网账号密码的安全性</w:t>
      </w:r>
      <w:r w:rsidR="005318A8">
        <w:rPr>
          <w:rFonts w:hint="eastAsia"/>
          <w:lang w:eastAsia="zh-CN"/>
        </w:rPr>
        <w:t>，避免重要信息泄露。</w:t>
      </w:r>
    </w:p>
    <w:p w:rsidR="005318A8" w:rsidRDefault="005318A8" w:rsidP="00B4244C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界面应保持一定的美观性，使用起来令人赏心悦目。</w:t>
      </w:r>
    </w:p>
    <w:p w:rsidR="005318A8" w:rsidRDefault="005318A8" w:rsidP="00B4244C">
      <w:pPr>
        <w:ind w:left="720" w:firstLine="720"/>
        <w:rPr>
          <w:lang w:eastAsia="zh-CN"/>
        </w:rPr>
      </w:pPr>
    </w:p>
    <w:p w:rsidR="005318A8" w:rsidRPr="00B4244C" w:rsidRDefault="005318A8" w:rsidP="00B4244C">
      <w:pPr>
        <w:ind w:left="720" w:firstLine="720"/>
        <w:rPr>
          <w:lang w:eastAsia="zh-CN"/>
        </w:rPr>
      </w:pPr>
    </w:p>
    <w:p w:rsidR="00802FB8" w:rsidRDefault="005318A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客观要求：</w:t>
      </w:r>
    </w:p>
    <w:p w:rsidR="005318A8" w:rsidRDefault="005318A8" w:rsidP="005318A8">
      <w:pPr>
        <w:ind w:left="1440"/>
        <w:rPr>
          <w:lang w:eastAsia="zh-CN"/>
        </w:rPr>
      </w:pPr>
      <w:r>
        <w:rPr>
          <w:rFonts w:hint="eastAsia"/>
          <w:lang w:eastAsia="zh-CN"/>
        </w:rPr>
        <w:t>项目应该能够支持</w:t>
      </w:r>
      <w:r>
        <w:rPr>
          <w:rFonts w:hint="eastAsia"/>
          <w:lang w:eastAsia="zh-CN"/>
        </w:rPr>
        <w:t>300</w:t>
      </w:r>
      <w:r>
        <w:rPr>
          <w:rFonts w:hint="eastAsia"/>
          <w:lang w:eastAsia="zh-CN"/>
        </w:rPr>
        <w:t>个及以上的并发请求不出现差错（由于学堂助手的特性，并没有支持超高并发率的需要，因此标准较低）；</w:t>
      </w:r>
    </w:p>
    <w:p w:rsidR="005318A8" w:rsidRDefault="005318A8" w:rsidP="005318A8">
      <w:pPr>
        <w:ind w:left="1440"/>
        <w:rPr>
          <w:lang w:eastAsia="zh-CN"/>
        </w:rPr>
      </w:pPr>
      <w:r>
        <w:rPr>
          <w:rFonts w:hint="eastAsia"/>
          <w:lang w:eastAsia="zh-CN"/>
        </w:rPr>
        <w:t>对于弹</w:t>
      </w:r>
      <w:proofErr w:type="gramStart"/>
      <w:r>
        <w:rPr>
          <w:rFonts w:hint="eastAsia"/>
          <w:lang w:eastAsia="zh-CN"/>
        </w:rPr>
        <w:t>幕功能</w:t>
      </w:r>
      <w:proofErr w:type="gramEnd"/>
      <w:r>
        <w:rPr>
          <w:rFonts w:hint="eastAsia"/>
          <w:lang w:eastAsia="zh-CN"/>
        </w:rPr>
        <w:t>等要求并发程度较高的功能来说，我们要求服务器能够同时处理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并发的弹幕请求，以达到实时而准确的弹</w:t>
      </w:r>
      <w:proofErr w:type="gramStart"/>
      <w:r>
        <w:rPr>
          <w:rFonts w:hint="eastAsia"/>
          <w:lang w:eastAsia="zh-CN"/>
        </w:rPr>
        <w:t>幕显示</w:t>
      </w:r>
      <w:proofErr w:type="gramEnd"/>
      <w:r>
        <w:rPr>
          <w:rFonts w:hint="eastAsia"/>
          <w:lang w:eastAsia="zh-CN"/>
        </w:rPr>
        <w:t>效果。</w:t>
      </w:r>
    </w:p>
    <w:p w:rsidR="00802FB8" w:rsidRDefault="008E3C9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50</w:t>
      </w:r>
      <w:r>
        <w:rPr>
          <w:rFonts w:hint="eastAsia"/>
          <w:lang w:eastAsia="zh-CN"/>
        </w:rPr>
        <w:t>%</w:t>
      </w:r>
      <w:r>
        <w:rPr>
          <w:rFonts w:hint="eastAsia"/>
          <w:lang w:eastAsia="zh-CN"/>
        </w:rPr>
        <w:t>及以上的用户在体验过产品之后会考虑</w:t>
      </w:r>
      <w:r w:rsidR="00276B20">
        <w:rPr>
          <w:rFonts w:hint="eastAsia"/>
          <w:lang w:eastAsia="zh-CN"/>
        </w:rPr>
        <w:t>使用</w:t>
      </w:r>
      <w:proofErr w:type="gramStart"/>
      <w:r w:rsidR="00276B20">
        <w:rPr>
          <w:rFonts w:hint="eastAsia"/>
          <w:lang w:eastAsia="zh-CN"/>
        </w:rPr>
        <w:t>该公众号</w:t>
      </w:r>
      <w:proofErr w:type="gramEnd"/>
      <w:r w:rsidR="00276B20">
        <w:rPr>
          <w:rFonts w:hint="eastAsia"/>
          <w:lang w:eastAsia="zh-CN"/>
        </w:rPr>
        <w:t>。</w:t>
      </w:r>
    </w:p>
    <w:p w:rsidR="00276B20" w:rsidRDefault="00276B2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该公众号</w:t>
      </w:r>
      <w:proofErr w:type="gramEnd"/>
      <w:r>
        <w:rPr>
          <w:rFonts w:hint="eastAsia"/>
          <w:lang w:eastAsia="zh-CN"/>
        </w:rPr>
        <w:t>能吸引到</w:t>
      </w:r>
      <w:proofErr w:type="gramStart"/>
      <w:r>
        <w:rPr>
          <w:rFonts w:hint="eastAsia"/>
          <w:lang w:eastAsia="zh-CN"/>
        </w:rPr>
        <w:t>到</w:t>
      </w:r>
      <w:proofErr w:type="gramEnd"/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个以上的</w:t>
      </w:r>
      <w:r w:rsidR="00D705F1">
        <w:rPr>
          <w:rFonts w:hint="eastAsia"/>
          <w:lang w:eastAsia="zh-CN"/>
        </w:rPr>
        <w:t>常驻</w:t>
      </w:r>
      <w:r>
        <w:rPr>
          <w:rFonts w:hint="eastAsia"/>
          <w:lang w:eastAsia="zh-CN"/>
        </w:rPr>
        <w:t>用户。</w:t>
      </w: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802FB8">
      <w:pPr>
        <w:rPr>
          <w:lang w:eastAsia="zh-CN"/>
        </w:rPr>
      </w:pPr>
    </w:p>
    <w:p w:rsidR="00802FB8" w:rsidRDefault="00EC1B90" w:rsidP="00EC1B90">
      <w:pPr>
        <w:pStyle w:val="ab"/>
        <w:rPr>
          <w:lang w:eastAsia="zh-CN"/>
        </w:rPr>
      </w:pPr>
      <w:r>
        <w:rPr>
          <w:rFonts w:hint="eastAsia"/>
          <w:lang w:eastAsia="zh-CN"/>
        </w:rPr>
        <w:lastRenderedPageBreak/>
        <w:t>开发组织管理</w:t>
      </w:r>
    </w:p>
    <w:p w:rsidR="00EC1B90" w:rsidRDefault="00EC1B90" w:rsidP="00EC1B90">
      <w:pPr>
        <w:pStyle w:val="1"/>
        <w:rPr>
          <w:lang w:eastAsia="zh-CN"/>
        </w:rPr>
      </w:pPr>
      <w:r>
        <w:rPr>
          <w:rFonts w:hint="eastAsia"/>
          <w:lang w:eastAsia="zh-CN"/>
        </w:rPr>
        <w:t>过程管理：</w:t>
      </w:r>
    </w:p>
    <w:p w:rsidR="00EC1B90" w:rsidRDefault="00EC1B90" w:rsidP="00EC1B90">
      <w:pPr>
        <w:ind w:left="720"/>
        <w:rPr>
          <w:lang w:eastAsia="zh-CN"/>
        </w:rPr>
      </w:pPr>
      <w:r>
        <w:rPr>
          <w:rFonts w:hint="eastAsia"/>
          <w:lang w:eastAsia="zh-CN"/>
        </w:rPr>
        <w:t>我们在开发过程中使用</w:t>
      </w:r>
      <w:proofErr w:type="spellStart"/>
      <w:r>
        <w:rPr>
          <w:rFonts w:hint="eastAsia"/>
          <w:lang w:eastAsia="zh-CN"/>
        </w:rPr>
        <w:t>gith</w:t>
      </w:r>
      <w:r>
        <w:rPr>
          <w:lang w:eastAsia="zh-CN"/>
        </w:rPr>
        <w:t>ub</w:t>
      </w:r>
      <w:proofErr w:type="spellEnd"/>
      <w:r>
        <w:rPr>
          <w:rFonts w:hint="eastAsia"/>
          <w:lang w:eastAsia="zh-CN"/>
        </w:rPr>
        <w:t>作为我们的版本管理以及团队协作工具。同时也使用了</w:t>
      </w:r>
      <w:r>
        <w:rPr>
          <w:rFonts w:hint="eastAsia"/>
          <w:lang w:eastAsia="zh-CN"/>
        </w:rPr>
        <w:t>towe</w:t>
      </w:r>
      <w:r>
        <w:rPr>
          <w:lang w:eastAsia="zh-CN"/>
        </w:rPr>
        <w:t>r.im</w:t>
      </w:r>
      <w:r>
        <w:rPr>
          <w:rFonts w:hint="eastAsia"/>
          <w:lang w:eastAsia="zh-CN"/>
        </w:rPr>
        <w:t>网站记录了我们的部分开发记录和任务分配情况。同时我们使用了</w:t>
      </w:r>
      <w:proofErr w:type="gramStart"/>
      <w:r>
        <w:rPr>
          <w:rFonts w:hint="eastAsia"/>
          <w:lang w:eastAsia="zh-CN"/>
        </w:rPr>
        <w:t>庄天翼组</w:t>
      </w:r>
      <w:proofErr w:type="gramEnd"/>
      <w:r>
        <w:rPr>
          <w:rFonts w:hint="eastAsia"/>
          <w:lang w:eastAsia="zh-CN"/>
        </w:rPr>
        <w:t>提供的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>接口网站及</w:t>
      </w:r>
      <w:proofErr w:type="spellStart"/>
      <w:r>
        <w:rPr>
          <w:rFonts w:hint="eastAsia"/>
          <w:lang w:eastAsia="zh-CN"/>
        </w:rPr>
        <w:t>gitbook</w:t>
      </w:r>
      <w:proofErr w:type="spellEnd"/>
      <w:r>
        <w:rPr>
          <w:rFonts w:hint="eastAsia"/>
          <w:lang w:eastAsia="zh-CN"/>
        </w:rPr>
        <w:t>文档帮助我们的开发。</w:t>
      </w:r>
    </w:p>
    <w:p w:rsidR="00EC1B90" w:rsidRDefault="00EC1B90" w:rsidP="00EC1B90">
      <w:pPr>
        <w:ind w:left="720"/>
        <w:rPr>
          <w:lang w:eastAsia="zh-CN"/>
        </w:rPr>
      </w:pPr>
    </w:p>
    <w:p w:rsidR="00EC1B90" w:rsidRDefault="00EC1B90" w:rsidP="00EC1B90">
      <w:pPr>
        <w:pStyle w:val="1"/>
        <w:rPr>
          <w:lang w:eastAsia="zh-CN"/>
        </w:rPr>
      </w:pPr>
      <w:r>
        <w:rPr>
          <w:rFonts w:hint="eastAsia"/>
          <w:lang w:eastAsia="zh-CN"/>
        </w:rPr>
        <w:t>人员分工：</w:t>
      </w:r>
    </w:p>
    <w:p w:rsidR="00EC1B90" w:rsidRDefault="00EC1B90" w:rsidP="00EC1B9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由于小组内有两个男生和两个女生，我们将前端部分和后端部分的任务均分到两个小组。</w:t>
      </w:r>
    </w:p>
    <w:p w:rsidR="00EC1B90" w:rsidRDefault="00EC1B90" w:rsidP="00EC1B9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曹智林和</w:t>
      </w:r>
      <w:proofErr w:type="gramEnd"/>
      <w:r>
        <w:rPr>
          <w:rFonts w:hint="eastAsia"/>
          <w:lang w:eastAsia="zh-CN"/>
        </w:rPr>
        <w:t>刘立同学主要负责大部分前端界面的设计和功能实现，以及功能测试部分。</w:t>
      </w:r>
    </w:p>
    <w:p w:rsidR="00EC1B90" w:rsidRDefault="00EC1B90" w:rsidP="00EC1B90">
      <w:pPr>
        <w:ind w:left="720"/>
        <w:rPr>
          <w:lang w:eastAsia="zh-CN"/>
        </w:rPr>
      </w:pPr>
      <w:r>
        <w:rPr>
          <w:rFonts w:hint="eastAsia"/>
          <w:lang w:eastAsia="zh-CN"/>
        </w:rPr>
        <w:t>江昊琛和孙安临同学主要负责后端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>以及数据库维护的工作以及它们对应的单元测试工作，其中前者负责较多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>工作，因此后者也兼</w:t>
      </w:r>
      <w:proofErr w:type="gramStart"/>
      <w:r>
        <w:rPr>
          <w:rFonts w:hint="eastAsia"/>
          <w:lang w:eastAsia="zh-CN"/>
        </w:rPr>
        <w:t>负弹幕功能</w:t>
      </w:r>
      <w:proofErr w:type="gramEnd"/>
      <w:r>
        <w:rPr>
          <w:rFonts w:hint="eastAsia"/>
          <w:lang w:eastAsia="zh-CN"/>
        </w:rPr>
        <w:t>的前端开发工作。</w:t>
      </w:r>
    </w:p>
    <w:p w:rsidR="00EC1B90" w:rsidRDefault="00EC1B90" w:rsidP="00EC1B90">
      <w:pPr>
        <w:ind w:left="720"/>
        <w:rPr>
          <w:lang w:eastAsia="zh-CN"/>
        </w:rPr>
      </w:pPr>
    </w:p>
    <w:p w:rsidR="00EC1B90" w:rsidRDefault="00EC1B90" w:rsidP="00EC1B90">
      <w:pPr>
        <w:pStyle w:val="1"/>
        <w:rPr>
          <w:lang w:eastAsia="zh-CN"/>
        </w:rPr>
      </w:pPr>
      <w:r>
        <w:rPr>
          <w:rFonts w:hint="eastAsia"/>
          <w:lang w:eastAsia="zh-CN"/>
        </w:rPr>
        <w:t>开发环境：</w:t>
      </w:r>
    </w:p>
    <w:p w:rsidR="00EC1B90" w:rsidRDefault="00EC1B90" w:rsidP="00EC1B9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操作系统：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M</w:t>
      </w:r>
      <w:r>
        <w:rPr>
          <w:rFonts w:hint="eastAsia"/>
          <w:lang w:eastAsia="zh-CN"/>
        </w:rPr>
        <w:t>ac OSX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&amp;&amp; 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</w:p>
    <w:p w:rsidR="00EC1B90" w:rsidRDefault="00EC1B90" w:rsidP="00EC1B9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开发语言：</w:t>
      </w:r>
      <w:r>
        <w:rPr>
          <w:rFonts w:hint="eastAsia"/>
          <w:lang w:eastAsia="zh-CN"/>
        </w:rPr>
        <w:t>Python</w:t>
      </w:r>
      <w:r w:rsidR="00B215BE">
        <w:rPr>
          <w:lang w:eastAsia="zh-CN"/>
        </w:rPr>
        <w:t xml:space="preserve">3.4   </w:t>
      </w:r>
      <w:r w:rsidR="0071774B">
        <w:rPr>
          <w:lang w:eastAsia="zh-CN"/>
        </w:rPr>
        <w:t xml:space="preserve"> HTML5</w:t>
      </w:r>
      <w:r w:rsidR="00B215BE">
        <w:rPr>
          <w:lang w:eastAsia="zh-CN"/>
        </w:rPr>
        <w:t xml:space="preserve">   </w:t>
      </w:r>
      <w:r w:rsidR="0071774B">
        <w:rPr>
          <w:lang w:eastAsia="zh-CN"/>
        </w:rPr>
        <w:t xml:space="preserve"> JavaS</w:t>
      </w:r>
      <w:r>
        <w:rPr>
          <w:lang w:eastAsia="zh-CN"/>
        </w:rPr>
        <w:t>cript</w:t>
      </w:r>
    </w:p>
    <w:p w:rsidR="00EC1B90" w:rsidRDefault="00EC1B90" w:rsidP="00EC1B90">
      <w:pPr>
        <w:rPr>
          <w:lang w:eastAsia="zh-CN"/>
        </w:rPr>
      </w:pPr>
      <w:r>
        <w:rPr>
          <w:lang w:eastAsia="zh-CN"/>
        </w:rPr>
        <w:tab/>
      </w:r>
      <w:r w:rsidR="000A476D">
        <w:rPr>
          <w:rFonts w:hint="eastAsia"/>
          <w:lang w:eastAsia="zh-CN"/>
        </w:rPr>
        <w:t>后端</w:t>
      </w:r>
      <w:r>
        <w:rPr>
          <w:rFonts w:hint="eastAsia"/>
          <w:lang w:eastAsia="zh-CN"/>
        </w:rPr>
        <w:t>框架：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D</w:t>
      </w:r>
      <w:r>
        <w:rPr>
          <w:rFonts w:hint="eastAsia"/>
          <w:lang w:eastAsia="zh-CN"/>
        </w:rPr>
        <w:t>jango</w:t>
      </w:r>
    </w:p>
    <w:p w:rsidR="0071774B" w:rsidRDefault="0071774B" w:rsidP="00EC1B9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前端工具：</w:t>
      </w:r>
      <w:r>
        <w:rPr>
          <w:rFonts w:hint="eastAsia"/>
          <w:lang w:eastAsia="zh-CN"/>
        </w:rPr>
        <w:t xml:space="preserve"> Vue</w:t>
      </w:r>
      <w:r>
        <w:rPr>
          <w:lang w:eastAsia="zh-CN"/>
        </w:rPr>
        <w:t>.js</w:t>
      </w:r>
    </w:p>
    <w:p w:rsidR="0071774B" w:rsidRDefault="0071774B" w:rsidP="00EC1B90">
      <w:pPr>
        <w:rPr>
          <w:lang w:eastAsia="zh-CN"/>
        </w:rPr>
      </w:pPr>
      <w:r>
        <w:rPr>
          <w:lang w:eastAsia="zh-CN"/>
        </w:rPr>
        <w:tab/>
      </w:r>
    </w:p>
    <w:p w:rsidR="00B215BE" w:rsidRDefault="00B215BE" w:rsidP="00B215BE">
      <w:pPr>
        <w:pStyle w:val="1"/>
        <w:rPr>
          <w:lang w:eastAsia="zh-CN"/>
        </w:rPr>
      </w:pPr>
      <w:r>
        <w:rPr>
          <w:rFonts w:hint="eastAsia"/>
          <w:lang w:eastAsia="zh-CN"/>
        </w:rPr>
        <w:t>配置管理：</w:t>
      </w:r>
    </w:p>
    <w:p w:rsidR="00B215BE" w:rsidRDefault="00B215BE" w:rsidP="00B215BE">
      <w:pPr>
        <w:rPr>
          <w:lang w:eastAsia="zh-CN"/>
        </w:rPr>
      </w:pPr>
      <w:r>
        <w:rPr>
          <w:lang w:eastAsia="zh-CN"/>
        </w:rPr>
        <w:tab/>
      </w:r>
      <w:r w:rsidR="001F024D">
        <w:rPr>
          <w:rFonts w:hint="eastAsia"/>
          <w:lang w:eastAsia="zh-CN"/>
        </w:rPr>
        <w:t>将</w:t>
      </w:r>
      <w:proofErr w:type="spellStart"/>
      <w:r w:rsidR="001F024D">
        <w:rPr>
          <w:rFonts w:hint="eastAsia"/>
          <w:lang w:eastAsia="zh-CN"/>
        </w:rPr>
        <w:t>config.</w:t>
      </w:r>
      <w:r w:rsidR="001F024D">
        <w:rPr>
          <w:lang w:eastAsia="zh-CN"/>
        </w:rPr>
        <w:t>json</w:t>
      </w:r>
      <w:proofErr w:type="spellEnd"/>
      <w:r w:rsidR="001F024D">
        <w:rPr>
          <w:rFonts w:hint="eastAsia"/>
          <w:lang w:eastAsia="zh-CN"/>
        </w:rPr>
        <w:t>中的</w:t>
      </w:r>
      <w:r w:rsidR="001F024D">
        <w:rPr>
          <w:rFonts w:hint="eastAsia"/>
          <w:lang w:eastAsia="zh-CN"/>
        </w:rPr>
        <w:t>SITE_DOMAIN</w:t>
      </w:r>
      <w:r w:rsidR="001F024D">
        <w:rPr>
          <w:rFonts w:hint="eastAsia"/>
          <w:lang w:eastAsia="zh-CN"/>
        </w:rPr>
        <w:t>设为自己服务器的地址；</w:t>
      </w:r>
    </w:p>
    <w:p w:rsidR="001F024D" w:rsidRDefault="001F024D" w:rsidP="00B215B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进入项目目录，输入</w:t>
      </w:r>
      <w:proofErr w:type="spellStart"/>
      <w:r w:rsidR="000A476D">
        <w:rPr>
          <w:lang w:eastAsia="zh-CN"/>
        </w:rPr>
        <w:t>uwsgi</w:t>
      </w:r>
      <w:proofErr w:type="spellEnd"/>
      <w:r w:rsidR="000A476D">
        <w:rPr>
          <w:lang w:eastAsia="zh-CN"/>
        </w:rPr>
        <w:t xml:space="preserve"> –</w:t>
      </w:r>
      <w:proofErr w:type="spellStart"/>
      <w:r w:rsidR="000A476D">
        <w:rPr>
          <w:lang w:eastAsia="zh-CN"/>
        </w:rPr>
        <w:t>ini</w:t>
      </w:r>
      <w:proofErr w:type="spellEnd"/>
      <w:r w:rsidR="000A476D">
        <w:rPr>
          <w:lang w:eastAsia="zh-CN"/>
        </w:rPr>
        <w:t xml:space="preserve"> uwsgi.ini</w:t>
      </w:r>
      <w:r>
        <w:rPr>
          <w:rFonts w:hint="eastAsia"/>
          <w:lang w:eastAsia="zh-CN"/>
        </w:rPr>
        <w:t>即可运行我们的项目；</w:t>
      </w:r>
    </w:p>
    <w:p w:rsidR="001F024D" w:rsidRDefault="001F024D" w:rsidP="00B215B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在开发过程中，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选项置为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，在实际使用中，该选项置为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:rsidR="001F024D" w:rsidRDefault="001F024D" w:rsidP="00B215BE">
      <w:pPr>
        <w:rPr>
          <w:lang w:eastAsia="zh-CN"/>
        </w:rPr>
      </w:pPr>
    </w:p>
    <w:p w:rsidR="001F024D" w:rsidRDefault="001F024D" w:rsidP="00B215BE">
      <w:pPr>
        <w:rPr>
          <w:lang w:eastAsia="zh-CN"/>
        </w:rPr>
      </w:pPr>
    </w:p>
    <w:p w:rsidR="001F024D" w:rsidRDefault="001F024D" w:rsidP="00B215BE">
      <w:pPr>
        <w:rPr>
          <w:lang w:eastAsia="zh-CN"/>
        </w:rPr>
      </w:pPr>
    </w:p>
    <w:p w:rsidR="001F024D" w:rsidRDefault="001F024D" w:rsidP="001F024D">
      <w:pPr>
        <w:pStyle w:val="ab"/>
        <w:rPr>
          <w:lang w:eastAsia="zh-CN"/>
        </w:rPr>
      </w:pPr>
      <w:r>
        <w:rPr>
          <w:rFonts w:hint="eastAsia"/>
          <w:lang w:eastAsia="zh-CN"/>
        </w:rPr>
        <w:lastRenderedPageBreak/>
        <w:t>系统设计简要描述</w:t>
      </w:r>
    </w:p>
    <w:p w:rsidR="001F024D" w:rsidRDefault="001F024D" w:rsidP="001F024D">
      <w:pPr>
        <w:pStyle w:val="1"/>
        <w:rPr>
          <w:lang w:eastAsia="zh-CN"/>
        </w:rPr>
      </w:pPr>
      <w:r>
        <w:rPr>
          <w:rFonts w:hint="eastAsia"/>
          <w:lang w:eastAsia="zh-CN"/>
        </w:rPr>
        <w:t>前端交互：</w:t>
      </w:r>
    </w:p>
    <w:p w:rsidR="001F024D" w:rsidRDefault="00DE2C45" w:rsidP="001F024D">
      <w:pPr>
        <w:rPr>
          <w:lang w:eastAsia="zh-CN"/>
        </w:rPr>
      </w:pPr>
      <w:r>
        <w:rPr>
          <w:lang w:eastAsia="zh-CN"/>
        </w:rPr>
        <w:tab/>
      </w:r>
    </w:p>
    <w:p w:rsidR="00DE2C45" w:rsidRDefault="00DE2C45" w:rsidP="001F024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前端页面主要分为两个大类：</w:t>
      </w:r>
      <w:r>
        <w:rPr>
          <w:rFonts w:hint="eastAsia"/>
          <w:lang w:eastAsia="zh-CN"/>
        </w:rPr>
        <w:t>u</w:t>
      </w:r>
      <w:r>
        <w:rPr>
          <w:lang w:eastAsia="zh-CN"/>
        </w:rPr>
        <w:t>ser</w:t>
      </w:r>
      <w:r>
        <w:rPr>
          <w:rFonts w:hint="eastAsia"/>
          <w:lang w:eastAsia="zh-CN"/>
        </w:rPr>
        <w:t>类型的前端页面和</w:t>
      </w:r>
      <w:r>
        <w:rPr>
          <w:rFonts w:hint="eastAsia"/>
          <w:lang w:eastAsia="zh-CN"/>
        </w:rPr>
        <w:t>student</w:t>
      </w:r>
      <w:r>
        <w:rPr>
          <w:rFonts w:hint="eastAsia"/>
          <w:lang w:eastAsia="zh-CN"/>
        </w:rPr>
        <w:t>类型的前端页面。</w:t>
      </w:r>
      <w:r>
        <w:rPr>
          <w:lang w:eastAsia="zh-CN"/>
        </w:rPr>
        <w:t>user</w:t>
      </w:r>
      <w:r>
        <w:rPr>
          <w:rFonts w:hint="eastAsia"/>
          <w:lang w:eastAsia="zh-CN"/>
        </w:rPr>
        <w:t>页面包括所有人通用的界面，不具有特异性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如用户的绑定页面，以及课程弹</w:t>
      </w:r>
      <w:proofErr w:type="gramStart"/>
      <w:r>
        <w:rPr>
          <w:rFonts w:hint="eastAsia"/>
          <w:lang w:eastAsia="zh-CN"/>
        </w:rPr>
        <w:t>幕功能</w:t>
      </w:r>
      <w:proofErr w:type="gramEnd"/>
      <w:r>
        <w:rPr>
          <w:rFonts w:hint="eastAsia"/>
          <w:lang w:eastAsia="zh-CN"/>
        </w:rPr>
        <w:t>的界面都包含在</w:t>
      </w: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页面中。而</w:t>
      </w:r>
      <w:r>
        <w:rPr>
          <w:rFonts w:hint="eastAsia"/>
          <w:lang w:eastAsia="zh-CN"/>
        </w:rPr>
        <w:t>student</w:t>
      </w:r>
      <w:r>
        <w:rPr>
          <w:rFonts w:hint="eastAsia"/>
          <w:lang w:eastAsia="zh-CN"/>
        </w:rPr>
        <w:t>类型的页面更多地服务于每个同学所要求的更具体更细节的功能，包括除了以上两个页面之外的其他全部页面。</w:t>
      </w:r>
    </w:p>
    <w:p w:rsidR="00DE2C45" w:rsidRDefault="00DE2C45" w:rsidP="001F024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为了保持前端设计的美观性，在开发前期我们</w:t>
      </w:r>
      <w:proofErr w:type="gramStart"/>
      <w:r>
        <w:rPr>
          <w:rFonts w:hint="eastAsia"/>
          <w:lang w:eastAsia="zh-CN"/>
        </w:rPr>
        <w:t>使用墨刀工具</w:t>
      </w:r>
      <w:proofErr w:type="gramEnd"/>
      <w:r>
        <w:rPr>
          <w:rFonts w:hint="eastAsia"/>
          <w:lang w:eastAsia="zh-CN"/>
        </w:rPr>
        <w:t>，花费了大量精力来设计我们的前端页面，为后续的开发带来了极大的鼓励效应和引导作用，目标也更加明确。前端设计总体保持配色简洁明快的风格，操作也较为简便，达到“懒人”公众号的目的。</w:t>
      </w:r>
    </w:p>
    <w:p w:rsidR="00DE2C45" w:rsidRDefault="00DE2C45" w:rsidP="001F024D">
      <w:pPr>
        <w:rPr>
          <w:lang w:eastAsia="zh-CN"/>
        </w:rPr>
      </w:pPr>
    </w:p>
    <w:p w:rsidR="00DE2C45" w:rsidRDefault="00DE2C45" w:rsidP="00DE2C45">
      <w:pPr>
        <w:pStyle w:val="1"/>
        <w:rPr>
          <w:lang w:eastAsia="zh-CN"/>
        </w:rPr>
      </w:pPr>
      <w:r>
        <w:rPr>
          <w:rFonts w:hint="eastAsia"/>
          <w:lang w:eastAsia="zh-CN"/>
        </w:rPr>
        <w:t>后端设计：</w:t>
      </w:r>
    </w:p>
    <w:p w:rsidR="00DE2C45" w:rsidRDefault="00DE2C45" w:rsidP="00DE2C45">
      <w:pPr>
        <w:rPr>
          <w:lang w:eastAsia="zh-CN"/>
        </w:rPr>
      </w:pPr>
      <w:r>
        <w:rPr>
          <w:lang w:eastAsia="zh-CN"/>
        </w:rPr>
        <w:tab/>
      </w:r>
    </w:p>
    <w:p w:rsidR="00DE2C45" w:rsidRDefault="00DE2C45" w:rsidP="00DE2C45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后端组根据</w:t>
      </w:r>
      <w:proofErr w:type="gramStart"/>
      <w:r>
        <w:rPr>
          <w:rFonts w:hint="eastAsia"/>
          <w:lang w:eastAsia="zh-CN"/>
        </w:rPr>
        <w:t>前端组</w:t>
      </w:r>
      <w:proofErr w:type="gramEnd"/>
      <w:r>
        <w:rPr>
          <w:rFonts w:hint="eastAsia"/>
          <w:lang w:eastAsia="zh-CN"/>
        </w:rPr>
        <w:t>开发页面的需求，提供她们所需要的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url</w:t>
      </w:r>
      <w:proofErr w:type="spellEnd"/>
      <w:r>
        <w:rPr>
          <w:rFonts w:hint="eastAsia"/>
          <w:lang w:eastAsia="zh-CN"/>
        </w:rPr>
        <w:t>跳转代码，以及相应的数据库存储</w:t>
      </w:r>
      <w:proofErr w:type="gramStart"/>
      <w:r>
        <w:rPr>
          <w:rFonts w:hint="eastAsia"/>
          <w:lang w:eastAsia="zh-CN"/>
        </w:rPr>
        <w:t>和外组</w:t>
      </w:r>
      <w:proofErr w:type="gramEnd"/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信息转化成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>格式的功能。</w:t>
      </w:r>
    </w:p>
    <w:p w:rsidR="00DE2C45" w:rsidRDefault="00DE2C45" w:rsidP="00DE2C45">
      <w:pPr>
        <w:rPr>
          <w:lang w:eastAsia="zh-CN"/>
        </w:rPr>
      </w:pPr>
    </w:p>
    <w:p w:rsidR="00DE2C45" w:rsidRDefault="00DE2C45" w:rsidP="00DE2C45">
      <w:pPr>
        <w:pStyle w:val="1"/>
        <w:rPr>
          <w:lang w:eastAsia="zh-CN"/>
        </w:rPr>
      </w:pPr>
      <w:r>
        <w:rPr>
          <w:rFonts w:hint="eastAsia"/>
          <w:lang w:eastAsia="zh-CN"/>
        </w:rPr>
        <w:t>接口规范：</w:t>
      </w:r>
    </w:p>
    <w:p w:rsidR="00D17DD6" w:rsidRPr="00D17DD6" w:rsidRDefault="00D17DD6" w:rsidP="00D17DD6">
      <w:pPr>
        <w:rPr>
          <w:lang w:eastAsia="zh-CN"/>
        </w:rPr>
      </w:pPr>
    </w:p>
    <w:p w:rsidR="00DE2C45" w:rsidRDefault="00DE2C45" w:rsidP="00DE2C45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我们在项目前期撰写了一个简单的前后端联系的文档。其中要求前端页面</w:t>
      </w:r>
      <w:r w:rsidR="00D17DD6">
        <w:rPr>
          <w:rFonts w:hint="eastAsia"/>
          <w:lang w:eastAsia="zh-CN"/>
        </w:rPr>
        <w:t>可以有</w:t>
      </w:r>
      <w:r w:rsidR="00D17DD6">
        <w:rPr>
          <w:rFonts w:hint="eastAsia"/>
          <w:lang w:eastAsia="zh-CN"/>
        </w:rPr>
        <w:t>GET</w:t>
      </w:r>
      <w:r w:rsidR="00D17DD6">
        <w:rPr>
          <w:rFonts w:hint="eastAsia"/>
          <w:lang w:eastAsia="zh-CN"/>
        </w:rPr>
        <w:t>请求和</w:t>
      </w:r>
      <w:r w:rsidR="00D17DD6">
        <w:rPr>
          <w:rFonts w:hint="eastAsia"/>
          <w:lang w:eastAsia="zh-CN"/>
        </w:rPr>
        <w:t>POST</w:t>
      </w:r>
      <w:r w:rsidR="00D17DD6">
        <w:rPr>
          <w:rFonts w:hint="eastAsia"/>
          <w:lang w:eastAsia="zh-CN"/>
        </w:rPr>
        <w:t>请求，分别对应一个</w:t>
      </w:r>
      <w:r w:rsidR="00D17DD6">
        <w:rPr>
          <w:rFonts w:hint="eastAsia"/>
          <w:lang w:eastAsia="zh-CN"/>
        </w:rPr>
        <w:t>API</w:t>
      </w:r>
      <w:r w:rsidR="00D17DD6">
        <w:rPr>
          <w:rFonts w:hint="eastAsia"/>
          <w:lang w:eastAsia="zh-CN"/>
        </w:rPr>
        <w:t>类中的不同成员函数，实现</w:t>
      </w:r>
      <w:proofErr w:type="gramStart"/>
      <w:r w:rsidR="00D17DD6">
        <w:rPr>
          <w:rFonts w:hint="eastAsia"/>
          <w:lang w:eastAsia="zh-CN"/>
        </w:rPr>
        <w:t>前端组</w:t>
      </w:r>
      <w:proofErr w:type="gramEnd"/>
      <w:r w:rsidR="00D17DD6">
        <w:rPr>
          <w:rFonts w:hint="eastAsia"/>
          <w:lang w:eastAsia="zh-CN"/>
        </w:rPr>
        <w:t>和后端组规定好这两个请求需要的接口（输入参数和输出参数）。如果运行过程中出现了异常，则抛出</w:t>
      </w:r>
      <w:r w:rsidR="00D17DD6">
        <w:rPr>
          <w:rFonts w:hint="eastAsia"/>
          <w:lang w:eastAsia="zh-CN"/>
        </w:rPr>
        <w:t>error</w:t>
      </w:r>
      <w:r w:rsidR="00D17DD6">
        <w:rPr>
          <w:rFonts w:hint="eastAsia"/>
          <w:lang w:eastAsia="zh-CN"/>
        </w:rPr>
        <w:t>，并把它显示在服务器中，能被前后端获取到并显示给用户。</w:t>
      </w:r>
    </w:p>
    <w:p w:rsidR="00D17DD6" w:rsidRDefault="00D17DD6" w:rsidP="00DE2C45">
      <w:pPr>
        <w:rPr>
          <w:lang w:eastAsia="zh-CN"/>
        </w:rPr>
      </w:pPr>
    </w:p>
    <w:p w:rsidR="00D17DD6" w:rsidRDefault="00D17DD6" w:rsidP="00D17DD6">
      <w:pPr>
        <w:pStyle w:val="1"/>
        <w:rPr>
          <w:lang w:eastAsia="zh-CN"/>
        </w:rPr>
      </w:pPr>
      <w:r>
        <w:rPr>
          <w:rFonts w:hint="eastAsia"/>
          <w:lang w:eastAsia="zh-CN"/>
        </w:rPr>
        <w:t>数据库设计：</w:t>
      </w:r>
    </w:p>
    <w:p w:rsidR="00D17DD6" w:rsidRDefault="00D17DD6" w:rsidP="00D17DD6">
      <w:pPr>
        <w:rPr>
          <w:lang w:eastAsia="zh-CN"/>
        </w:rPr>
      </w:pPr>
      <w:r>
        <w:rPr>
          <w:lang w:eastAsia="zh-CN"/>
        </w:rPr>
        <w:tab/>
      </w:r>
    </w:p>
    <w:p w:rsidR="00D17DD6" w:rsidRPr="00D17DD6" w:rsidRDefault="00D17DD6" w:rsidP="00D17DD6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包含</w:t>
      </w:r>
      <w:r>
        <w:rPr>
          <w:rFonts w:hint="eastAsia"/>
          <w:lang w:eastAsia="zh-CN"/>
        </w:rPr>
        <w:t>s</w:t>
      </w:r>
      <w:r>
        <w:rPr>
          <w:lang w:eastAsia="zh-CN"/>
        </w:rPr>
        <w:t>tudent, course, comment</w:t>
      </w:r>
      <w:r>
        <w:rPr>
          <w:rFonts w:hint="eastAsia"/>
          <w:lang w:eastAsia="zh-CN"/>
        </w:rPr>
        <w:t>等和学习相关的字段，由于学生、课程等字段存在多对多的关系，因此对于每一组关系，都维护一个关系字段来方便信息查找和存储（如</w:t>
      </w:r>
      <w:proofErr w:type="spellStart"/>
      <w:r>
        <w:rPr>
          <w:rFonts w:hint="eastAsia"/>
          <w:lang w:eastAsia="zh-CN"/>
        </w:rPr>
        <w:t>studentcourse</w:t>
      </w:r>
      <w:proofErr w:type="spellEnd"/>
      <w:r>
        <w:rPr>
          <w:rFonts w:hint="eastAsia"/>
          <w:lang w:eastAsia="zh-CN"/>
        </w:rPr>
        <w:t>）。</w:t>
      </w:r>
    </w:p>
    <w:p w:rsidR="001F024D" w:rsidRDefault="001F024D" w:rsidP="001F024D">
      <w:pPr>
        <w:rPr>
          <w:lang w:eastAsia="zh-CN"/>
        </w:rPr>
      </w:pPr>
    </w:p>
    <w:p w:rsidR="001F024D" w:rsidRDefault="001F024D" w:rsidP="001F024D">
      <w:pPr>
        <w:pStyle w:val="ab"/>
        <w:rPr>
          <w:lang w:eastAsia="zh-CN"/>
        </w:rPr>
      </w:pPr>
      <w:r>
        <w:rPr>
          <w:rFonts w:hint="eastAsia"/>
          <w:lang w:eastAsia="zh-CN"/>
        </w:rPr>
        <w:lastRenderedPageBreak/>
        <w:t>重点难点问题及解决方法</w:t>
      </w:r>
    </w:p>
    <w:p w:rsidR="001F024D" w:rsidRDefault="001F024D" w:rsidP="001F024D">
      <w:pPr>
        <w:rPr>
          <w:lang w:eastAsia="zh-CN"/>
        </w:rPr>
      </w:pPr>
    </w:p>
    <w:p w:rsidR="001F024D" w:rsidRDefault="000438A3" w:rsidP="001F024D">
      <w:pPr>
        <w:rPr>
          <w:lang w:eastAsia="zh-CN"/>
        </w:rPr>
      </w:pPr>
      <w:r>
        <w:rPr>
          <w:rFonts w:hint="eastAsia"/>
          <w:lang w:eastAsia="zh-CN"/>
        </w:rPr>
        <w:t>在我们公众号的开发过程中遇到了各种各样不同的问题，我们精选了一些让人印象深刻的问题，并把解决方法列举在下面。</w:t>
      </w:r>
    </w:p>
    <w:p w:rsidR="000438A3" w:rsidRDefault="000438A3" w:rsidP="001F024D">
      <w:pPr>
        <w:rPr>
          <w:lang w:eastAsia="zh-CN"/>
        </w:rPr>
      </w:pPr>
    </w:p>
    <w:p w:rsidR="000438A3" w:rsidRDefault="000438A3" w:rsidP="000438A3">
      <w:pPr>
        <w:rPr>
          <w:lang w:eastAsia="zh-CN"/>
        </w:rPr>
      </w:pPr>
      <w:r>
        <w:rPr>
          <w:rFonts w:hint="eastAsia"/>
          <w:lang w:eastAsia="zh-CN"/>
        </w:rPr>
        <w:t>根据期中和期末项目的用户体验过程来看，有一个巨大的问题是在跳转网页的时候，总会出现</w:t>
      </w:r>
      <w:proofErr w:type="gramStart"/>
      <w:r>
        <w:rPr>
          <w:rFonts w:hint="eastAsia"/>
          <w:lang w:eastAsia="zh-CN"/>
        </w:rPr>
        <w:t>一个微信的</w:t>
      </w:r>
      <w:proofErr w:type="gramEnd"/>
      <w:r>
        <w:rPr>
          <w:rFonts w:hint="eastAsia"/>
          <w:lang w:eastAsia="zh-CN"/>
        </w:rPr>
        <w:t>中间页面待确认，造成了比较大的困扰，所以我们尝试点击按钮直接跳转网页。但是</w:t>
      </w:r>
      <w:proofErr w:type="gramStart"/>
      <w:r>
        <w:rPr>
          <w:rFonts w:hint="eastAsia"/>
          <w:lang w:eastAsia="zh-CN"/>
        </w:rPr>
        <w:t>由于微信提供</w:t>
      </w:r>
      <w:proofErr w:type="gramEnd"/>
      <w:r>
        <w:rPr>
          <w:rFonts w:hint="eastAsia"/>
          <w:lang w:eastAsia="zh-CN"/>
        </w:rPr>
        <w:t>接口的限制，将按钮属性设置成“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”的时候，生成的公众号按钮的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参数固定，不能传递</w:t>
      </w:r>
      <w:proofErr w:type="spellStart"/>
      <w:r>
        <w:rPr>
          <w:rFonts w:hint="eastAsia"/>
          <w:lang w:eastAsia="zh-CN"/>
        </w:rPr>
        <w:t>open_id</w:t>
      </w:r>
      <w:proofErr w:type="spellEnd"/>
      <w:r>
        <w:rPr>
          <w:rFonts w:hint="eastAsia"/>
          <w:lang w:eastAsia="zh-CN"/>
        </w:rPr>
        <w:t>或者学号等参数，并不能满足用户的需求，所以</w:t>
      </w:r>
      <w:r w:rsidR="00A80820">
        <w:rPr>
          <w:rFonts w:hint="eastAsia"/>
          <w:lang w:eastAsia="zh-CN"/>
        </w:rPr>
        <w:t>最终</w:t>
      </w:r>
      <w:r>
        <w:rPr>
          <w:rFonts w:hint="eastAsia"/>
          <w:lang w:eastAsia="zh-CN"/>
        </w:rPr>
        <w:t>只能作罢。</w:t>
      </w:r>
    </w:p>
    <w:p w:rsidR="001F024D" w:rsidRDefault="001F024D" w:rsidP="001F024D">
      <w:pPr>
        <w:rPr>
          <w:lang w:eastAsia="zh-CN"/>
        </w:rPr>
      </w:pPr>
    </w:p>
    <w:p w:rsidR="00A80820" w:rsidRDefault="00A80820" w:rsidP="001F024D">
      <w:pPr>
        <w:rPr>
          <w:lang w:eastAsia="zh-CN"/>
        </w:rPr>
      </w:pPr>
      <w:r>
        <w:rPr>
          <w:rFonts w:hint="eastAsia"/>
          <w:lang w:eastAsia="zh-CN"/>
        </w:rPr>
        <w:t>在制作弹幕界面的时候，我们需要使用</w:t>
      </w:r>
      <w:proofErr w:type="spellStart"/>
      <w:r>
        <w:rPr>
          <w:rFonts w:hint="eastAsia"/>
          <w:lang w:eastAsia="zh-CN"/>
        </w:rPr>
        <w:t>Qt</w:t>
      </w:r>
      <w:proofErr w:type="spellEnd"/>
      <w:r>
        <w:rPr>
          <w:rFonts w:hint="eastAsia"/>
          <w:lang w:eastAsia="zh-CN"/>
        </w:rPr>
        <w:t>工具制作一个透明的浏览器部件。但由于</w:t>
      </w:r>
      <w:proofErr w:type="spellStart"/>
      <w:r>
        <w:rPr>
          <w:rFonts w:hint="eastAsia"/>
          <w:lang w:eastAsia="zh-CN"/>
        </w:rPr>
        <w:t>Qt</w:t>
      </w:r>
      <w:proofErr w:type="spellEnd"/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C++</w:t>
      </w:r>
      <w:r>
        <w:rPr>
          <w:rFonts w:hint="eastAsia"/>
          <w:lang w:eastAsia="zh-CN"/>
        </w:rPr>
        <w:t>语言为基础，很难与</w:t>
      </w:r>
      <w:r>
        <w:rPr>
          <w:rFonts w:hint="eastAsia"/>
          <w:lang w:eastAsia="zh-CN"/>
        </w:rPr>
        <w:t>Django</w:t>
      </w:r>
      <w:r>
        <w:rPr>
          <w:rFonts w:hint="eastAsia"/>
          <w:lang w:eastAsia="zh-CN"/>
        </w:rPr>
        <w:t>项目本身进行通信交流。最后我们想到了一个折中的办法，首先在</w:t>
      </w:r>
      <w:r>
        <w:rPr>
          <w:rFonts w:hint="eastAsia"/>
          <w:lang w:eastAsia="zh-CN"/>
        </w:rPr>
        <w:t>Django</w:t>
      </w:r>
      <w:r>
        <w:rPr>
          <w:rFonts w:hint="eastAsia"/>
          <w:lang w:eastAsia="zh-CN"/>
        </w:rPr>
        <w:t>内部编写我们的网页，之后使用</w:t>
      </w:r>
      <w:proofErr w:type="spellStart"/>
      <w:r>
        <w:rPr>
          <w:rFonts w:hint="eastAsia"/>
          <w:lang w:eastAsia="zh-CN"/>
        </w:rPr>
        <w:t>Qt</w:t>
      </w:r>
      <w:proofErr w:type="spellEnd"/>
      <w:r>
        <w:rPr>
          <w:rFonts w:hint="eastAsia"/>
          <w:lang w:eastAsia="zh-CN"/>
        </w:rPr>
        <w:t>自带的文字输入功能输入该页面的地址间接显示它，就避免了跨语言问题的出现。</w:t>
      </w:r>
    </w:p>
    <w:p w:rsidR="00A80820" w:rsidRDefault="00A80820" w:rsidP="001F024D">
      <w:pPr>
        <w:rPr>
          <w:lang w:eastAsia="zh-CN"/>
        </w:rPr>
      </w:pPr>
    </w:p>
    <w:p w:rsidR="009D53C5" w:rsidRDefault="009D53C5" w:rsidP="009D53C5">
      <w:pPr>
        <w:rPr>
          <w:lang w:eastAsia="zh-CN"/>
        </w:rPr>
      </w:pPr>
      <w:r>
        <w:rPr>
          <w:rFonts w:hint="eastAsia"/>
          <w:lang w:eastAsia="zh-CN"/>
        </w:rPr>
        <w:t>另外，由于需要定时向用户推送提醒，因此需要使用</w:t>
      </w:r>
      <w:r>
        <w:rPr>
          <w:rFonts w:hint="eastAsia"/>
          <w:lang w:eastAsia="zh-CN"/>
        </w:rPr>
        <w:t>celery</w:t>
      </w:r>
      <w:r>
        <w:rPr>
          <w:rFonts w:hint="eastAsia"/>
          <w:lang w:eastAsia="zh-CN"/>
        </w:rPr>
        <w:t>框架进行定时任务的处理。在运用这一框架时，因为不能写在原来的</w:t>
      </w:r>
      <w:r>
        <w:rPr>
          <w:rFonts w:hint="eastAsia"/>
          <w:lang w:eastAsia="zh-CN"/>
        </w:rPr>
        <w:t>handlers.py</w:t>
      </w:r>
      <w:r>
        <w:rPr>
          <w:rFonts w:hint="eastAsia"/>
          <w:lang w:eastAsia="zh-CN"/>
        </w:rPr>
        <w:t>文件，而必须写在</w:t>
      </w:r>
      <w:r>
        <w:rPr>
          <w:rFonts w:hint="eastAsia"/>
          <w:lang w:eastAsia="zh-CN"/>
        </w:rPr>
        <w:t>tasks.py</w:t>
      </w:r>
      <w:r>
        <w:rPr>
          <w:rFonts w:hint="eastAsia"/>
          <w:lang w:eastAsia="zh-CN"/>
        </w:rPr>
        <w:t>中，导致我们无法使用原来的</w:t>
      </w:r>
      <w:r>
        <w:rPr>
          <w:rFonts w:hint="eastAsia"/>
          <w:lang w:eastAsia="zh-CN"/>
        </w:rPr>
        <w:t>handler</w:t>
      </w:r>
      <w:r>
        <w:rPr>
          <w:rFonts w:hint="eastAsia"/>
          <w:lang w:eastAsia="zh-CN"/>
        </w:rPr>
        <w:t>发消息，只能</w:t>
      </w:r>
      <w:proofErr w:type="gramStart"/>
      <w:r>
        <w:rPr>
          <w:rFonts w:hint="eastAsia"/>
          <w:lang w:eastAsia="zh-CN"/>
        </w:rPr>
        <w:t>向微信服务器</w:t>
      </w:r>
      <w:proofErr w:type="gramEnd"/>
      <w:r>
        <w:rPr>
          <w:rFonts w:hint="eastAsia"/>
          <w:lang w:eastAsia="zh-CN"/>
        </w:rPr>
        <w:t>post</w:t>
      </w:r>
      <w:r>
        <w:rPr>
          <w:rFonts w:hint="eastAsia"/>
          <w:lang w:eastAsia="zh-CN"/>
        </w:rPr>
        <w:t>一个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>向用户发送消息，起初由于试图绕开这一限制，浪费了不少时间在研究如何解决上，发现最终这一问题只能</w:t>
      </w:r>
      <w:proofErr w:type="gramStart"/>
      <w:r>
        <w:rPr>
          <w:rFonts w:hint="eastAsia"/>
          <w:lang w:eastAsia="zh-CN"/>
        </w:rPr>
        <w:t>向微信服务器</w:t>
      </w:r>
      <w:proofErr w:type="gramEnd"/>
      <w:r>
        <w:rPr>
          <w:rFonts w:hint="eastAsia"/>
          <w:lang w:eastAsia="zh-CN"/>
        </w:rPr>
        <w:t>发送请求来解决，因此导致</w:t>
      </w:r>
      <w:r>
        <w:rPr>
          <w:rFonts w:hint="eastAsia"/>
          <w:lang w:eastAsia="zh-CN"/>
        </w:rPr>
        <w:t>celery</w:t>
      </w:r>
      <w:r>
        <w:rPr>
          <w:rFonts w:hint="eastAsia"/>
          <w:lang w:eastAsia="zh-CN"/>
        </w:rPr>
        <w:t>的运用没有想象中那么的好，不过依然实现了功能</w:t>
      </w:r>
    </w:p>
    <w:p w:rsidR="009D53C5" w:rsidRDefault="009D53C5" w:rsidP="009D53C5">
      <w:pPr>
        <w:rPr>
          <w:lang w:eastAsia="zh-CN"/>
        </w:rPr>
      </w:pPr>
    </w:p>
    <w:p w:rsidR="001F024D" w:rsidRDefault="009D53C5" w:rsidP="001F02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最后，在获取公告内容与标题时，由于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组直接将网页消息爬取下来，没有对一些转义字符进行处理，导致在显示时有许多奇怪的字符产生，此处调用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中的</w:t>
      </w:r>
      <w:proofErr w:type="spellStart"/>
      <w:r>
        <w:rPr>
          <w:rFonts w:hint="eastAsia"/>
          <w:lang w:eastAsia="zh-CN"/>
        </w:rPr>
        <w:t>unescape</w:t>
      </w:r>
      <w:proofErr w:type="spellEnd"/>
      <w:r>
        <w:rPr>
          <w:rFonts w:hint="eastAsia"/>
          <w:lang w:eastAsia="zh-CN"/>
        </w:rPr>
        <w:t>函数在后端进行处理，是的前端能够正常的显示空格等字符。</w:t>
      </w:r>
    </w:p>
    <w:p w:rsidR="001F024D" w:rsidRDefault="001F024D" w:rsidP="001F024D">
      <w:pPr>
        <w:rPr>
          <w:lang w:eastAsia="zh-CN"/>
        </w:rPr>
      </w:pPr>
    </w:p>
    <w:p w:rsidR="001F024D" w:rsidRDefault="001F024D" w:rsidP="001F024D">
      <w:pPr>
        <w:rPr>
          <w:lang w:eastAsia="zh-CN"/>
        </w:rPr>
      </w:pPr>
    </w:p>
    <w:p w:rsidR="001F024D" w:rsidRDefault="001F024D" w:rsidP="001F024D">
      <w:pPr>
        <w:rPr>
          <w:lang w:eastAsia="zh-CN"/>
        </w:rPr>
      </w:pPr>
    </w:p>
    <w:p w:rsidR="001F024D" w:rsidRDefault="001F024D" w:rsidP="001F024D">
      <w:pPr>
        <w:rPr>
          <w:lang w:eastAsia="zh-CN"/>
        </w:rPr>
      </w:pPr>
    </w:p>
    <w:p w:rsidR="001F024D" w:rsidRDefault="001F024D" w:rsidP="001F024D">
      <w:pPr>
        <w:rPr>
          <w:lang w:eastAsia="zh-CN"/>
        </w:rPr>
      </w:pPr>
    </w:p>
    <w:p w:rsidR="001F024D" w:rsidRDefault="001F024D" w:rsidP="001F024D">
      <w:pPr>
        <w:rPr>
          <w:lang w:eastAsia="zh-CN"/>
        </w:rPr>
      </w:pPr>
    </w:p>
    <w:p w:rsidR="000A476D" w:rsidRDefault="000A476D" w:rsidP="001F024D">
      <w:pPr>
        <w:rPr>
          <w:lang w:eastAsia="zh-CN"/>
        </w:rPr>
      </w:pPr>
    </w:p>
    <w:p w:rsidR="00A80820" w:rsidRDefault="00A80820" w:rsidP="001F024D">
      <w:pPr>
        <w:rPr>
          <w:lang w:eastAsia="zh-CN"/>
        </w:rPr>
      </w:pPr>
    </w:p>
    <w:p w:rsidR="001F024D" w:rsidRDefault="001F024D" w:rsidP="001F024D">
      <w:pPr>
        <w:pStyle w:val="ab"/>
        <w:rPr>
          <w:lang w:eastAsia="zh-CN"/>
        </w:rPr>
      </w:pPr>
      <w:r>
        <w:rPr>
          <w:rFonts w:hint="eastAsia"/>
          <w:lang w:eastAsia="zh-CN"/>
        </w:rPr>
        <w:lastRenderedPageBreak/>
        <w:t>测试总结</w:t>
      </w:r>
    </w:p>
    <w:p w:rsidR="001F024D" w:rsidRDefault="00A80820" w:rsidP="001F024D">
      <w:pPr>
        <w:rPr>
          <w:lang w:eastAsia="zh-CN"/>
        </w:rPr>
      </w:pPr>
      <w:r>
        <w:rPr>
          <w:rFonts w:hint="eastAsia"/>
          <w:lang w:eastAsia="zh-CN"/>
        </w:rPr>
        <w:t>为了保证公众号各功能的正确运行，我们采取了较为详尽的测试方法。</w:t>
      </w:r>
    </w:p>
    <w:p w:rsidR="00A80820" w:rsidRDefault="00A80820" w:rsidP="001F024D">
      <w:pPr>
        <w:rPr>
          <w:lang w:eastAsia="zh-CN"/>
        </w:rPr>
      </w:pPr>
    </w:p>
    <w:p w:rsidR="00A80820" w:rsidRDefault="00A80820" w:rsidP="001F024D">
      <w:pPr>
        <w:rPr>
          <w:lang w:eastAsia="zh-CN"/>
        </w:rPr>
      </w:pPr>
      <w:r>
        <w:rPr>
          <w:rFonts w:hint="eastAsia"/>
          <w:lang w:eastAsia="zh-CN"/>
        </w:rPr>
        <w:t>首先对于后端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函数来说，我们使用了测试驱动开发的方法，一边进行每个函数的开发，一边对它们进行单元测试，所以在前后端交流的时候，出现的问题较少，测试覆盖率基本达到了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。</w:t>
      </w:r>
    </w:p>
    <w:p w:rsidR="00A80820" w:rsidRDefault="00A80820" w:rsidP="001F024D">
      <w:pPr>
        <w:rPr>
          <w:lang w:eastAsia="zh-CN"/>
        </w:rPr>
      </w:pPr>
    </w:p>
    <w:p w:rsidR="00A80820" w:rsidRDefault="00A80820" w:rsidP="001F024D">
      <w:pPr>
        <w:rPr>
          <w:lang w:eastAsia="zh-CN"/>
        </w:rPr>
      </w:pPr>
      <w:r>
        <w:rPr>
          <w:rFonts w:hint="eastAsia"/>
          <w:lang w:eastAsia="zh-CN"/>
        </w:rPr>
        <w:t>其次功能测试也非常重要，因为这关系到用户直接的使用体验。对于每个前端页面和</w:t>
      </w:r>
      <w:r>
        <w:rPr>
          <w:rFonts w:hint="eastAsia"/>
          <w:lang w:eastAsia="zh-CN"/>
        </w:rPr>
        <w:t>handler</w:t>
      </w:r>
      <w:r>
        <w:rPr>
          <w:rFonts w:hint="eastAsia"/>
          <w:lang w:eastAsia="zh-CN"/>
        </w:rPr>
        <w:t>逻辑，我们设计了各种各样“奇怪”的测试用例，来保证用户使用的过程中不会出现奇怪的错误，造成不必要的困惑。比如未绑定的用户在点击我们的功能菜单时，会弹出模板消息，提示用户绑定，保证使用流程的流畅度和清晰度。</w:t>
      </w:r>
      <w:r w:rsidR="00350A99">
        <w:rPr>
          <w:rFonts w:hint="eastAsia"/>
          <w:lang w:eastAsia="zh-CN"/>
        </w:rPr>
        <w:t>总体测试覆盖率达到</w:t>
      </w:r>
      <w:r w:rsidR="00350A99">
        <w:rPr>
          <w:rFonts w:hint="eastAsia"/>
          <w:lang w:eastAsia="zh-CN"/>
        </w:rPr>
        <w:t>70%</w:t>
      </w:r>
      <w:r w:rsidR="00350A99">
        <w:rPr>
          <w:rFonts w:hint="eastAsia"/>
          <w:lang w:eastAsia="zh-CN"/>
        </w:rPr>
        <w:t>以上。</w:t>
      </w:r>
    </w:p>
    <w:p w:rsidR="001F024D" w:rsidRDefault="001F024D" w:rsidP="001F024D">
      <w:pPr>
        <w:rPr>
          <w:lang w:eastAsia="zh-CN"/>
        </w:rPr>
      </w:pPr>
    </w:p>
    <w:p w:rsidR="00D90506" w:rsidRDefault="00D90506" w:rsidP="001F024D">
      <w:pPr>
        <w:rPr>
          <w:lang w:eastAsia="zh-CN"/>
        </w:rPr>
      </w:pPr>
    </w:p>
    <w:p w:rsidR="00D90506" w:rsidRDefault="00D90506" w:rsidP="001F024D">
      <w:pPr>
        <w:rPr>
          <w:lang w:eastAsia="zh-CN"/>
        </w:rPr>
      </w:pPr>
    </w:p>
    <w:p w:rsidR="00D90506" w:rsidRPr="000A476D" w:rsidRDefault="00D90506" w:rsidP="001F024D">
      <w:pPr>
        <w:rPr>
          <w:lang w:eastAsia="zh-CN"/>
        </w:rPr>
      </w:pPr>
    </w:p>
    <w:p w:rsidR="001F024D" w:rsidRDefault="001F024D" w:rsidP="001F024D">
      <w:pPr>
        <w:rPr>
          <w:lang w:eastAsia="zh-CN"/>
        </w:rPr>
      </w:pPr>
    </w:p>
    <w:p w:rsidR="001F024D" w:rsidRDefault="001F024D" w:rsidP="001F024D">
      <w:pPr>
        <w:rPr>
          <w:lang w:eastAsia="zh-CN"/>
        </w:rPr>
      </w:pPr>
    </w:p>
    <w:p w:rsidR="001F024D" w:rsidRDefault="001F024D" w:rsidP="001F024D">
      <w:pPr>
        <w:rPr>
          <w:lang w:eastAsia="zh-CN"/>
        </w:rPr>
      </w:pPr>
    </w:p>
    <w:p w:rsidR="001F024D" w:rsidRDefault="001F024D" w:rsidP="001F024D">
      <w:pPr>
        <w:rPr>
          <w:lang w:eastAsia="zh-CN"/>
        </w:rPr>
      </w:pPr>
    </w:p>
    <w:p w:rsidR="00A80820" w:rsidRDefault="00A80820" w:rsidP="001F024D">
      <w:pPr>
        <w:rPr>
          <w:lang w:eastAsia="zh-CN"/>
        </w:rPr>
      </w:pPr>
    </w:p>
    <w:p w:rsidR="009D53C5" w:rsidRDefault="009D53C5" w:rsidP="001F024D">
      <w:pPr>
        <w:rPr>
          <w:lang w:eastAsia="zh-CN"/>
        </w:rPr>
      </w:pPr>
    </w:p>
    <w:p w:rsidR="009D53C5" w:rsidRDefault="009D53C5" w:rsidP="001F024D">
      <w:pPr>
        <w:rPr>
          <w:lang w:eastAsia="zh-CN"/>
        </w:rPr>
      </w:pPr>
    </w:p>
    <w:p w:rsidR="009D53C5" w:rsidRDefault="009D53C5" w:rsidP="001F024D">
      <w:pPr>
        <w:rPr>
          <w:lang w:eastAsia="zh-CN"/>
        </w:rPr>
      </w:pPr>
    </w:p>
    <w:p w:rsidR="009D53C5" w:rsidRDefault="009D53C5" w:rsidP="001F024D">
      <w:pPr>
        <w:rPr>
          <w:lang w:eastAsia="zh-CN"/>
        </w:rPr>
      </w:pPr>
    </w:p>
    <w:p w:rsidR="009D53C5" w:rsidRDefault="009D53C5" w:rsidP="001F024D">
      <w:pPr>
        <w:rPr>
          <w:lang w:eastAsia="zh-CN"/>
        </w:rPr>
      </w:pPr>
    </w:p>
    <w:p w:rsidR="009D53C5" w:rsidRDefault="009D53C5" w:rsidP="001F024D">
      <w:pPr>
        <w:rPr>
          <w:lang w:eastAsia="zh-CN"/>
        </w:rPr>
      </w:pPr>
    </w:p>
    <w:p w:rsidR="009D53C5" w:rsidRDefault="009D53C5" w:rsidP="001F024D">
      <w:pPr>
        <w:rPr>
          <w:rFonts w:hint="eastAsia"/>
          <w:lang w:eastAsia="zh-CN"/>
        </w:rPr>
      </w:pPr>
      <w:bookmarkStart w:id="0" w:name="_GoBack"/>
      <w:bookmarkEnd w:id="0"/>
    </w:p>
    <w:p w:rsidR="00A80820" w:rsidRDefault="00A80820" w:rsidP="001F024D">
      <w:pPr>
        <w:rPr>
          <w:lang w:eastAsia="zh-CN"/>
        </w:rPr>
      </w:pPr>
    </w:p>
    <w:p w:rsidR="00A80820" w:rsidRDefault="00A80820" w:rsidP="001F024D">
      <w:pPr>
        <w:rPr>
          <w:lang w:eastAsia="zh-CN"/>
        </w:rPr>
      </w:pPr>
    </w:p>
    <w:p w:rsidR="001F024D" w:rsidRDefault="001F024D" w:rsidP="001F024D">
      <w:pPr>
        <w:pStyle w:val="ab"/>
        <w:rPr>
          <w:lang w:eastAsia="zh-CN"/>
        </w:rPr>
      </w:pPr>
      <w:r>
        <w:rPr>
          <w:rFonts w:hint="eastAsia"/>
          <w:lang w:eastAsia="zh-CN"/>
        </w:rPr>
        <w:lastRenderedPageBreak/>
        <w:t>系统部署简述</w:t>
      </w:r>
    </w:p>
    <w:p w:rsidR="001F024D" w:rsidRDefault="001F024D" w:rsidP="001F024D">
      <w:pPr>
        <w:rPr>
          <w:lang w:eastAsia="zh-CN"/>
        </w:rPr>
      </w:pPr>
    </w:p>
    <w:p w:rsidR="001F024D" w:rsidRDefault="003B2ED5" w:rsidP="00DE2C45">
      <w:pPr>
        <w:ind w:left="720"/>
        <w:rPr>
          <w:lang w:eastAsia="zh-CN"/>
        </w:rPr>
      </w:pPr>
      <w:r>
        <w:rPr>
          <w:rFonts w:hint="eastAsia"/>
          <w:lang w:eastAsia="zh-CN"/>
        </w:rPr>
        <w:t>服务器</w:t>
      </w:r>
      <w:proofErr w:type="gramStart"/>
      <w:r>
        <w:rPr>
          <w:rFonts w:hint="eastAsia"/>
          <w:lang w:eastAsia="zh-CN"/>
        </w:rPr>
        <w:t>端采用</w:t>
      </w:r>
      <w:proofErr w:type="gramEnd"/>
      <w:r>
        <w:rPr>
          <w:rFonts w:hint="eastAsia"/>
          <w:lang w:eastAsia="zh-CN"/>
        </w:rPr>
        <w:t>Python3 + Dj</w:t>
      </w:r>
      <w:r>
        <w:rPr>
          <w:lang w:eastAsia="zh-CN"/>
        </w:rPr>
        <w:t xml:space="preserve">ango 1.9 + </w:t>
      </w:r>
      <w:proofErr w:type="spellStart"/>
      <w:r>
        <w:rPr>
          <w:lang w:eastAsia="zh-CN"/>
        </w:rPr>
        <w:t>uWSGI</w:t>
      </w:r>
      <w:proofErr w:type="spellEnd"/>
      <w:r>
        <w:rPr>
          <w:lang w:eastAsia="zh-CN"/>
        </w:rPr>
        <w:t xml:space="preserve"> + </w:t>
      </w:r>
      <w:proofErr w:type="spellStart"/>
      <w:r>
        <w:rPr>
          <w:lang w:eastAsia="zh-CN"/>
        </w:rPr>
        <w:t>nginx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进行配置，修改了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nginx.conf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 xml:space="preserve"> 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/sysct1.conf</w:t>
      </w:r>
      <w:r>
        <w:rPr>
          <w:rFonts w:hint="eastAsia"/>
          <w:lang w:eastAsia="zh-CN"/>
        </w:rPr>
        <w:t>的参数。</w:t>
      </w:r>
    </w:p>
    <w:p w:rsidR="003B2ED5" w:rsidRDefault="003B2ED5" w:rsidP="001F024D">
      <w:pPr>
        <w:rPr>
          <w:lang w:eastAsia="zh-CN"/>
        </w:rPr>
      </w:pPr>
    </w:p>
    <w:p w:rsidR="003B2ED5" w:rsidRDefault="003B2ED5" w:rsidP="001F024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/sysct1.conf</w:t>
      </w:r>
      <w:r>
        <w:rPr>
          <w:rFonts w:hint="eastAsia"/>
          <w:lang w:eastAsia="zh-CN"/>
        </w:rPr>
        <w:t>文件：新增</w:t>
      </w:r>
      <w:proofErr w:type="spellStart"/>
      <w:r>
        <w:rPr>
          <w:rFonts w:hint="eastAsia"/>
          <w:lang w:eastAsia="zh-CN"/>
        </w:rPr>
        <w:t>net</w:t>
      </w:r>
      <w:r>
        <w:rPr>
          <w:lang w:eastAsia="zh-CN"/>
        </w:rPr>
        <w:t>.core.somaxconn</w:t>
      </w:r>
      <w:proofErr w:type="spellEnd"/>
      <w:r>
        <w:rPr>
          <w:lang w:eastAsia="zh-CN"/>
        </w:rPr>
        <w:t xml:space="preserve"> = 4096 </w:t>
      </w:r>
      <w:r>
        <w:rPr>
          <w:rFonts w:hint="eastAsia"/>
          <w:lang w:eastAsia="zh-CN"/>
        </w:rPr>
        <w:t>这一选项</w:t>
      </w:r>
      <w:r w:rsidR="00DE2C45">
        <w:rPr>
          <w:rFonts w:hint="eastAsia"/>
          <w:lang w:eastAsia="zh-CN"/>
        </w:rPr>
        <w:t>。</w:t>
      </w:r>
    </w:p>
    <w:p w:rsidR="003B2ED5" w:rsidRDefault="003B2ED5" w:rsidP="001F024D">
      <w:pPr>
        <w:rPr>
          <w:lang w:eastAsia="zh-CN"/>
        </w:rPr>
      </w:pPr>
    </w:p>
    <w:p w:rsidR="003B2ED5" w:rsidRDefault="003B2ED5" w:rsidP="001F024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etc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nginx.conf</w:t>
      </w:r>
      <w:proofErr w:type="spellEnd"/>
      <w:r>
        <w:rPr>
          <w:rFonts w:hint="eastAsia"/>
          <w:lang w:eastAsia="zh-CN"/>
        </w:rPr>
        <w:t>文件：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新增一段</w:t>
      </w:r>
      <w:proofErr w:type="spellStart"/>
      <w:r w:rsidR="00DE2C45">
        <w:rPr>
          <w:lang w:eastAsia="zh-CN"/>
        </w:rPr>
        <w:t>uWSGI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rFonts w:hint="eastAsia"/>
          <w:lang w:eastAsia="zh-CN"/>
        </w:rPr>
        <w:t>桥接的代码。</w:t>
      </w: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Default="00DE2C45" w:rsidP="001F024D">
      <w:pPr>
        <w:rPr>
          <w:lang w:eastAsia="zh-CN"/>
        </w:rPr>
      </w:pPr>
    </w:p>
    <w:p w:rsidR="00DE2C45" w:rsidRPr="00D17DD6" w:rsidRDefault="00DE2C45" w:rsidP="00DE2C45">
      <w:pPr>
        <w:pStyle w:val="a5"/>
        <w:rPr>
          <w:color w:val="97A7CF" w:themeColor="accent3" w:themeTint="99"/>
          <w:lang w:eastAsia="zh-CN"/>
        </w:rPr>
      </w:pPr>
      <w:r w:rsidRPr="00D17DD6">
        <w:rPr>
          <w:color w:val="97A7CF" w:themeColor="accent3" w:themeTint="99"/>
          <w:lang w:eastAsia="zh-CN"/>
        </w:rPr>
        <w:t>感谢您的耐心阅读，</w:t>
      </w:r>
      <w:r w:rsidRPr="00D17DD6">
        <w:rPr>
          <w:rFonts w:hint="eastAsia"/>
          <w:color w:val="97A7CF" w:themeColor="accent3" w:themeTint="99"/>
          <w:lang w:eastAsia="zh-CN"/>
        </w:rPr>
        <w:t>来自</w:t>
      </w:r>
      <w:r w:rsidRPr="00D17DD6">
        <w:rPr>
          <w:color w:val="97A7CF" w:themeColor="accent3" w:themeTint="99"/>
          <w:lang w:eastAsia="zh-CN"/>
        </w:rPr>
        <w:t>用户的支持是对我们最大的鼓励</w:t>
      </w:r>
      <w:r w:rsidRPr="00D17DD6">
        <w:rPr>
          <w:rFonts w:hint="eastAsia"/>
          <w:color w:val="97A7CF" w:themeColor="accent3" w:themeTint="99"/>
          <w:lang w:eastAsia="zh-CN"/>
        </w:rPr>
        <w:t>！</w:t>
      </w:r>
    </w:p>
    <w:sectPr w:rsidR="00DE2C45" w:rsidRPr="00D17DD6" w:rsidSect="004C25F8">
      <w:footerReference w:type="default" r:id="rId13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624" w:rsidRDefault="00F80624">
      <w:pPr>
        <w:spacing w:after="0" w:line="240" w:lineRule="auto"/>
      </w:pPr>
      <w:r>
        <w:separator/>
      </w:r>
    </w:p>
  </w:endnote>
  <w:endnote w:type="continuationSeparator" w:id="0">
    <w:p w:rsidR="00F80624" w:rsidRDefault="00F8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A3" w:rsidRDefault="000438A3">
    <w:pPr>
      <w:pStyle w:val="af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38A3" w:rsidRDefault="000438A3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0438A3" w:rsidRDefault="000438A3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38A3" w:rsidRDefault="000438A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9D53C5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0438A3" w:rsidRDefault="000438A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9D53C5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BAB01E8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9988DAF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B9235F9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624" w:rsidRDefault="00F80624">
      <w:pPr>
        <w:spacing w:after="0" w:line="240" w:lineRule="auto"/>
      </w:pPr>
      <w:r>
        <w:separator/>
      </w:r>
    </w:p>
  </w:footnote>
  <w:footnote w:type="continuationSeparator" w:id="0">
    <w:p w:rsidR="00F80624" w:rsidRDefault="00F80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1C8E"/>
    <w:multiLevelType w:val="hybridMultilevel"/>
    <w:tmpl w:val="6052A4A0"/>
    <w:lvl w:ilvl="0" w:tplc="CAAA7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6B403A"/>
    <w:multiLevelType w:val="hybridMultilevel"/>
    <w:tmpl w:val="3FE0EE50"/>
    <w:lvl w:ilvl="0" w:tplc="606C7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B8"/>
    <w:rsid w:val="000438A3"/>
    <w:rsid w:val="000A476D"/>
    <w:rsid w:val="000C7971"/>
    <w:rsid w:val="000D2D42"/>
    <w:rsid w:val="000E1C51"/>
    <w:rsid w:val="00163B80"/>
    <w:rsid w:val="001F024D"/>
    <w:rsid w:val="00274F62"/>
    <w:rsid w:val="00276B20"/>
    <w:rsid w:val="00280F4B"/>
    <w:rsid w:val="002B2691"/>
    <w:rsid w:val="002C4ADF"/>
    <w:rsid w:val="00350A99"/>
    <w:rsid w:val="003621F9"/>
    <w:rsid w:val="003B2ED5"/>
    <w:rsid w:val="004178BB"/>
    <w:rsid w:val="004A1136"/>
    <w:rsid w:val="004C25F8"/>
    <w:rsid w:val="004E491D"/>
    <w:rsid w:val="0050424A"/>
    <w:rsid w:val="005318A8"/>
    <w:rsid w:val="005D3D38"/>
    <w:rsid w:val="006B212B"/>
    <w:rsid w:val="006E04AB"/>
    <w:rsid w:val="006F1C5A"/>
    <w:rsid w:val="0071774B"/>
    <w:rsid w:val="00762505"/>
    <w:rsid w:val="007D537E"/>
    <w:rsid w:val="00802FB8"/>
    <w:rsid w:val="00856EEF"/>
    <w:rsid w:val="008A6B3C"/>
    <w:rsid w:val="008E3C9E"/>
    <w:rsid w:val="009A6BC3"/>
    <w:rsid w:val="009B2F20"/>
    <w:rsid w:val="009B64B1"/>
    <w:rsid w:val="009D53C5"/>
    <w:rsid w:val="00A142B2"/>
    <w:rsid w:val="00A228EC"/>
    <w:rsid w:val="00A66DC3"/>
    <w:rsid w:val="00A80820"/>
    <w:rsid w:val="00AC4C11"/>
    <w:rsid w:val="00AE2DEC"/>
    <w:rsid w:val="00AF4B29"/>
    <w:rsid w:val="00B215BE"/>
    <w:rsid w:val="00B4244C"/>
    <w:rsid w:val="00B55925"/>
    <w:rsid w:val="00C105E4"/>
    <w:rsid w:val="00CA6740"/>
    <w:rsid w:val="00D06254"/>
    <w:rsid w:val="00D17DD6"/>
    <w:rsid w:val="00D705F1"/>
    <w:rsid w:val="00D90506"/>
    <w:rsid w:val="00DC233D"/>
    <w:rsid w:val="00DC49D2"/>
    <w:rsid w:val="00DE2C45"/>
    <w:rsid w:val="00E24CEA"/>
    <w:rsid w:val="00EC1B90"/>
    <w:rsid w:val="00EF67C7"/>
    <w:rsid w:val="00F23B7F"/>
    <w:rsid w:val="00F80624"/>
    <w:rsid w:val="00F94EE1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89EAEF-C8BE-40D2-8495-56D48C95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标题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标题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副标题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引用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明显引用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页眉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4"/>
    <w:uiPriority w:val="99"/>
  </w:style>
  <w:style w:type="character" w:styleId="af5">
    <w:name w:val="Hyperlink"/>
    <w:basedOn w:val="a0"/>
    <w:uiPriority w:val="99"/>
    <w:unhideWhenUsed/>
    <w:rsid w:val="00AF4B29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ianghc724/HappyXueTa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\AppData\Roaming\Microsoft\Templates\&#25253;&#21578;&#65288;&#22522;&#26412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8EA77F2B8846BC84868DF918028D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8DF34-0234-440B-880D-1742A9F843DC}"/>
      </w:docPartPr>
      <w:docPartBody>
        <w:p w:rsidR="00B421D7" w:rsidRDefault="00FC71E9">
          <w:pPr>
            <w:pStyle w:val="3B8EA77F2B8846BC84868DF918028D1F"/>
          </w:pPr>
          <w:r w:rsidRPr="00DC233D">
            <w:rPr>
              <w:rFonts w:ascii="宋体" w:eastAsia="宋体" w:hAnsi="宋体"/>
              <w:b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键入文档标题</w:t>
          </w:r>
          <w:r w:rsidRPr="00DC233D">
            <w:rPr>
              <w:rFonts w:ascii="宋体" w:eastAsia="宋体" w:hAnsi="宋体"/>
              <w:b/>
            </w:rPr>
            <w:t>]</w:t>
          </w:r>
        </w:p>
      </w:docPartBody>
    </w:docPart>
    <w:docPart>
      <w:docPartPr>
        <w:name w:val="1A7EF821A8A4419AB064B382B4AABE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D19B22-0718-457D-B994-735BB19BD7E1}"/>
      </w:docPartPr>
      <w:docPartBody>
        <w:p w:rsidR="00B421D7" w:rsidRDefault="00FC71E9">
          <w:pPr>
            <w:pStyle w:val="1A7EF821A8A4419AB064B382B4AABE82"/>
          </w:pP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]</w:t>
          </w:r>
        </w:p>
      </w:docPartBody>
    </w:docPart>
    <w:docPart>
      <w:docPartPr>
        <w:name w:val="E709B227421244239A06C1C13CD422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848319-01E7-41F1-B07B-F2C2306FC11A}"/>
      </w:docPartPr>
      <w:docPartBody>
        <w:p w:rsidR="00B421D7" w:rsidRDefault="00FC71E9">
          <w:pPr>
            <w:pStyle w:val="E709B227421244239A06C1C13CD42275"/>
          </w:pPr>
          <w:r w:rsidRPr="00DC233D">
            <w:rPr>
              <w:rFonts w:ascii="宋体" w:eastAsia="宋体" w:hAnsi="宋体"/>
              <w:b/>
              <w:bCs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0C7971">
            <w:rPr>
              <w:rFonts w:ascii="宋体" w:eastAsia="宋体" w:hAnsi="宋体"/>
              <w:b/>
              <w:b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E9"/>
    <w:rsid w:val="00182268"/>
    <w:rsid w:val="005E55B5"/>
    <w:rsid w:val="00B421D7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spacing w:before="20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spacing w:before="60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8EA77F2B8846BC84868DF918028D1F">
    <w:name w:val="3B8EA77F2B8846BC84868DF918028D1F"/>
    <w:pPr>
      <w:widowControl w:val="0"/>
      <w:jc w:val="both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1A7EF821A8A4419AB064B382B4AABE82">
    <w:name w:val="1A7EF821A8A4419AB064B382B4AABE8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F8A5CBD496844E468F5AACF39C4484CD">
    <w:name w:val="F8A5CBD496844E468F5AACF39C4484CD"/>
    <w:pPr>
      <w:widowControl w:val="0"/>
      <w:jc w:val="both"/>
    </w:pPr>
  </w:style>
  <w:style w:type="paragraph" w:customStyle="1" w:styleId="E709B227421244239A06C1C13CD42275">
    <w:name w:val="E709B227421244239A06C1C13CD42275"/>
    <w:pPr>
      <w:widowControl w:val="0"/>
      <w:jc w:val="both"/>
    </w:pPr>
  </w:style>
  <w:style w:type="paragraph" w:customStyle="1" w:styleId="C759160F55724182B10777B8197725D1">
    <w:name w:val="C759160F55724182B10777B8197725D1"/>
    <w:pPr>
      <w:widowControl w:val="0"/>
      <w:jc w:val="both"/>
    </w:pPr>
  </w:style>
  <w:style w:type="paragraph" w:customStyle="1" w:styleId="3B6E7ABC604547C3803CCA069C52B99F">
    <w:name w:val="3B6E7ABC604547C3803CCA069C52B99F"/>
    <w:pPr>
      <w:widowControl w:val="0"/>
      <w:jc w:val="both"/>
    </w:pPr>
  </w:style>
  <w:style w:type="paragraph" w:customStyle="1" w:styleId="FC94573A3BA84823A6D742CB1F7B204C">
    <w:name w:val="FC94573A3BA84823A6D742CB1F7B204C"/>
    <w:pPr>
      <w:widowControl w:val="0"/>
      <w:jc w:val="both"/>
    </w:pPr>
  </w:style>
  <w:style w:type="paragraph" w:customStyle="1" w:styleId="480755A75CBD4AFFA52B68719FA50F16">
    <w:name w:val="480755A75CBD4AFFA52B68719FA50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DE5BE-CFE8-4511-B7CC-DCE69C09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104</TotalTime>
  <Pages>9</Pages>
  <Words>535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快乐学堂交付文档</dc:title>
  <dc:subject>—— 致力于提供便利的学堂助手</dc:subject>
  <dc:creator>孙安临</dc:creator>
  <cp:keywords/>
  <cp:lastModifiedBy>江昊琛</cp:lastModifiedBy>
  <cp:revision>14</cp:revision>
  <dcterms:created xsi:type="dcterms:W3CDTF">2016-12-31T12:49:00Z</dcterms:created>
  <dcterms:modified xsi:type="dcterms:W3CDTF">2016-12-31T14:39:00Z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